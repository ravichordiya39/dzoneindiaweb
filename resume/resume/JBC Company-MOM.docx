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85" w:rsidRPr="00530785" w:rsidRDefault="00530785" w:rsidP="00530785">
      <w:pPr>
        <w:pStyle w:val="Title"/>
        <w:jc w:val="center"/>
        <w:rPr>
          <w:sz w:val="48"/>
        </w:rPr>
      </w:pPr>
      <w:r w:rsidRPr="00530785">
        <w:rPr>
          <w:sz w:val="48"/>
        </w:rPr>
        <w:t>DZONE INDIA IT SOLUTIONS &amp;</w:t>
      </w:r>
    </w:p>
    <w:p w:rsidR="00A979E1" w:rsidRPr="00530785" w:rsidRDefault="00762A8E" w:rsidP="00530785">
      <w:pPr>
        <w:pStyle w:val="Title"/>
        <w:jc w:val="center"/>
        <w:rPr>
          <w:sz w:val="48"/>
        </w:rPr>
      </w:pPr>
      <w:r>
        <w:rPr>
          <w:sz w:val="48"/>
        </w:rPr>
        <w:t>JBC Corporation</w:t>
      </w:r>
      <w:r w:rsidR="00A979E1" w:rsidRPr="00530785">
        <w:rPr>
          <w:sz w:val="48"/>
        </w:rPr>
        <w:t>|</w:t>
      </w:r>
      <w:r w:rsidR="00530785" w:rsidRPr="00530785">
        <w:rPr>
          <w:sz w:val="48"/>
        </w:rPr>
        <w:t>MOU</w:t>
      </w:r>
    </w:p>
    <w:p w:rsidR="00A979E1" w:rsidRDefault="00A979E1" w:rsidP="00A979E1">
      <w:pPr>
        <w:pStyle w:val="Heading2"/>
      </w:pPr>
      <w:r>
        <w:t>Meeting date | time</w:t>
      </w:r>
      <w:r w:rsidR="00F379D4">
        <w:rPr>
          <w:rStyle w:val="SubtleEmphasis"/>
        </w:rPr>
        <w:t>05:50-7</w:t>
      </w:r>
      <w:r w:rsidR="006D790E">
        <w:rPr>
          <w:rStyle w:val="SubtleEmphasis"/>
        </w:rPr>
        <w:t>:30</w:t>
      </w:r>
      <w:r w:rsidRPr="003665F5">
        <w:rPr>
          <w:rStyle w:val="SubtleEmphasis"/>
        </w:rPr>
        <w:t xml:space="preserve"> </w:t>
      </w:r>
      <w:r w:rsidR="002415C1">
        <w:rPr>
          <w:rStyle w:val="SubtleEmphasis"/>
        </w:rPr>
        <w:t>PM</w:t>
      </w:r>
      <w:r w:rsidRPr="003665F5">
        <w:rPr>
          <w:rStyle w:val="SubtleEmphasis"/>
        </w:rPr>
        <w:t>| Time</w:t>
      </w:r>
      <w:r>
        <w:t xml:space="preserve"> | Meeting location</w:t>
      </w:r>
      <w:r w:rsidR="00264DC7">
        <w:rPr>
          <w:rStyle w:val="SubtleEmphasis"/>
        </w:rPr>
        <w:t xml:space="preserve"> Civil Lines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A979E1" w:rsidRPr="00625148" w:rsidTr="006D790E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7"/>
              <w:gridCol w:w="2983"/>
            </w:tblGrid>
            <w:tr w:rsidR="00A979E1" w:rsidRPr="00625148" w:rsidTr="006D790E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625148" w:rsidRDefault="00A979E1" w:rsidP="00A979E1">
                  <w:pPr>
                    <w:pStyle w:val="Heading3"/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</w:pPr>
                  <w:r w:rsidRPr="00625148"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625148" w:rsidRDefault="00C97C88" w:rsidP="006D790E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>JBC Corporation</w:t>
                  </w:r>
                </w:p>
              </w:tc>
            </w:tr>
            <w:tr w:rsidR="00A979E1" w:rsidRPr="00625148" w:rsidTr="006D790E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625148" w:rsidRDefault="00A979E1" w:rsidP="00A979E1">
                  <w:pPr>
                    <w:pStyle w:val="Heading3"/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</w:pPr>
                  <w:r w:rsidRPr="00625148"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625148" w:rsidRDefault="006D790E" w:rsidP="006D790E">
                  <w:pPr>
                    <w:spacing w:after="0"/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 xml:space="preserve">Website development </w:t>
                  </w:r>
                </w:p>
              </w:tc>
            </w:tr>
            <w:tr w:rsidR="00A979E1" w:rsidRPr="00625148" w:rsidTr="006D790E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625148" w:rsidRDefault="00A979E1" w:rsidP="00A979E1">
                  <w:pPr>
                    <w:pStyle w:val="Heading3"/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</w:pPr>
                  <w:r w:rsidRPr="00625148">
                    <w:rPr>
                      <w:rFonts w:asciiTheme="majorHAnsi" w:eastAsiaTheme="majorEastAsia" w:hAnsiTheme="majorHAnsi" w:cstheme="majorBidi"/>
                      <w:color w:val="B35E06" w:themeColor="accent1" w:themeShade="BF"/>
                    </w:rP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Pr="00625148" w:rsidRDefault="006D790E" w:rsidP="006D790E">
                  <w:pPr>
                    <w:spacing w:after="0"/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>Dzone India</w:t>
                  </w:r>
                </w:p>
                <w:p w:rsidR="00530785" w:rsidRPr="00625148" w:rsidRDefault="00530785" w:rsidP="006D790E">
                  <w:pPr>
                    <w:spacing w:after="0"/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>+91-7014319191</w:t>
                  </w:r>
                </w:p>
                <w:p w:rsidR="00530785" w:rsidRPr="00625148" w:rsidRDefault="00530785" w:rsidP="006D790E">
                  <w:pPr>
                    <w:spacing w:after="0"/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>110/42, Pratap Nagar, Jaipur</w:t>
                  </w:r>
                </w:p>
                <w:p w:rsidR="00530785" w:rsidRPr="00625148" w:rsidRDefault="00530785" w:rsidP="006D790E">
                  <w:pPr>
                    <w:spacing w:after="0"/>
                    <w:rPr>
                      <w:rFonts w:asciiTheme="minorHAnsi" w:eastAsiaTheme="minorHAnsi" w:hAnsiTheme="minorHAnsi" w:cstheme="minorBidi"/>
                    </w:rPr>
                  </w:pPr>
                  <w:r w:rsidRPr="00625148">
                    <w:rPr>
                      <w:rFonts w:asciiTheme="minorHAnsi" w:eastAsiaTheme="minorHAnsi" w:hAnsiTheme="minorHAnsi" w:cstheme="minorBidi"/>
                    </w:rPr>
                    <w:t xml:space="preserve">302033 </w:t>
                  </w:r>
                </w:p>
              </w:tc>
            </w:tr>
          </w:tbl>
          <w:p w:rsidR="00A979E1" w:rsidRPr="00625148" w:rsidRDefault="00A979E1" w:rsidP="006D790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5400" w:type="dxa"/>
          </w:tcPr>
          <w:p w:rsidR="00A979E1" w:rsidRPr="00625148" w:rsidRDefault="0070725B" w:rsidP="006D790E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="Arial" w:eastAsiaTheme="minorHAnsi" w:hAnsi="Arial" w:cs="Arial"/>
                <w:color w:val="333333"/>
                <w:spacing w:val="10"/>
                <w:sz w:val="30"/>
                <w:szCs w:val="30"/>
                <w:shd w:val="clear" w:color="auto" w:fill="F8F8F8"/>
              </w:rPr>
              <w:t>Jitendra Kumawat</w:t>
            </w:r>
          </w:p>
          <w:p w:rsidR="00A979E1" w:rsidRPr="00625148" w:rsidRDefault="00662604" w:rsidP="00662604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>+91-</w:t>
            </w:r>
            <w:r w:rsidR="0070725B" w:rsidRPr="00625148">
              <w:rPr>
                <w:rFonts w:asciiTheme="minorHAnsi" w:eastAsiaTheme="minorHAnsi" w:hAnsiTheme="minorHAnsi" w:cstheme="minorBidi"/>
              </w:rPr>
              <w:t>8042985767</w:t>
            </w:r>
          </w:p>
          <w:p w:rsidR="00530785" w:rsidRPr="00625148" w:rsidRDefault="0070725B" w:rsidP="00662604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>No. 21- A, Jai Ambay Colony, Ajmer Road, Near Metro Piller 75, Civil Lines, Jaipur-302006, Rajasthan, India</w:t>
            </w:r>
          </w:p>
        </w:tc>
      </w:tr>
    </w:tbl>
    <w:p w:rsidR="00A979E1" w:rsidRDefault="00A979E1" w:rsidP="00A979E1">
      <w:pPr>
        <w:pStyle w:val="Heading1"/>
        <w:pBdr>
          <w:bottom w:val="single" w:sz="6" w:space="1" w:color="auto"/>
        </w:pBdr>
      </w:pPr>
      <w:r>
        <w:t>Agenda topics</w:t>
      </w:r>
    </w:p>
    <w:p w:rsidR="00A979E1" w:rsidRDefault="006D790E" w:rsidP="006D790E">
      <w:pPr>
        <w:pStyle w:val="ListParagraph"/>
        <w:numPr>
          <w:ilvl w:val="0"/>
          <w:numId w:val="11"/>
        </w:numPr>
      </w:pPr>
      <w:r>
        <w:t xml:space="preserve">Full development of Website using React and Node Js development </w:t>
      </w:r>
    </w:p>
    <w:p w:rsidR="00A979E1" w:rsidRDefault="00342D57" w:rsidP="006D790E">
      <w:pPr>
        <w:pStyle w:val="ListParagraph"/>
        <w:numPr>
          <w:ilvl w:val="0"/>
          <w:numId w:val="11"/>
        </w:numPr>
      </w:pPr>
      <w:r>
        <w:t xml:space="preserve">React Native Based </w:t>
      </w:r>
      <w:r w:rsidR="00067BB6">
        <w:t xml:space="preserve">Mobile </w:t>
      </w:r>
      <w:r>
        <w:t xml:space="preserve">Application </w:t>
      </w:r>
      <w:r w:rsidR="006D790E">
        <w:t xml:space="preserve"> </w:t>
      </w:r>
    </w:p>
    <w:tbl>
      <w:tblPr>
        <w:tblW w:w="5000" w:type="pct"/>
        <w:tblLayout w:type="fixed"/>
        <w:tblCellMar>
          <w:left w:w="72" w:type="dxa"/>
          <w:right w:w="0" w:type="dxa"/>
        </w:tblCellMar>
        <w:tblLook w:val="04A0"/>
      </w:tblPr>
      <w:tblGrid>
        <w:gridCol w:w="5231"/>
        <w:gridCol w:w="1069"/>
        <w:gridCol w:w="976"/>
        <w:gridCol w:w="1041"/>
        <w:gridCol w:w="233"/>
        <w:gridCol w:w="901"/>
        <w:gridCol w:w="992"/>
        <w:gridCol w:w="357"/>
      </w:tblGrid>
      <w:tr w:rsidR="00A979E1" w:rsidRPr="00625148" w:rsidTr="00625148">
        <w:trPr>
          <w:tblHeader/>
        </w:trPr>
        <w:tc>
          <w:tcPr>
            <w:tcW w:w="6300" w:type="dxa"/>
            <w:gridSpan w:val="2"/>
            <w:tcBorders>
              <w:top w:val="nil"/>
              <w:left w:val="nil"/>
              <w:bottom w:val="single" w:sz="12" w:space="0" w:color="1B587C" w:themeColor="accent3"/>
              <w:right w:val="nil"/>
              <w:tl2br w:val="nil"/>
              <w:tr2bl w:val="nil"/>
            </w:tcBorders>
            <w:tcMar>
              <w:top w:w="288" w:type="dxa"/>
              <w:left w:w="0" w:type="dxa"/>
            </w:tcMar>
            <w:vAlign w:val="bottom"/>
          </w:tcPr>
          <w:p w:rsidR="00CB50F2" w:rsidRPr="00625148" w:rsidRDefault="00A979E1" w:rsidP="00625148">
            <w:pPr>
              <w:keepNext/>
              <w:keepLines/>
              <w:ind w:left="0"/>
              <w:contextualSpacing/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</w:pPr>
            <w:r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>Action items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bottom w:val="single" w:sz="12" w:space="0" w:color="1B587C" w:themeColor="accent3"/>
              <w:right w:val="nil"/>
              <w:tl2br w:val="nil"/>
              <w:tr2bl w:val="nil"/>
            </w:tcBorders>
            <w:tcMar>
              <w:top w:w="288" w:type="dxa"/>
              <w:left w:w="0" w:type="dxa"/>
            </w:tcMar>
            <w:vAlign w:val="bottom"/>
          </w:tcPr>
          <w:p w:rsidR="00A979E1" w:rsidRPr="00625148" w:rsidRDefault="00A979E1" w:rsidP="00625148">
            <w:pPr>
              <w:keepNext/>
              <w:keepLines/>
              <w:ind w:left="0"/>
              <w:contextualSpacing/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</w:pPr>
            <w:r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>Person responsible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bottom w:val="single" w:sz="12" w:space="0" w:color="1B587C" w:themeColor="accent3"/>
              <w:right w:val="nil"/>
              <w:tl2br w:val="nil"/>
              <w:tr2bl w:val="nil"/>
            </w:tcBorders>
            <w:tcMar>
              <w:top w:w="288" w:type="dxa"/>
              <w:left w:w="0" w:type="dxa"/>
            </w:tcMar>
            <w:vAlign w:val="bottom"/>
          </w:tcPr>
          <w:p w:rsidR="00A979E1" w:rsidRPr="00625148" w:rsidRDefault="00A979E1" w:rsidP="00625148">
            <w:pPr>
              <w:keepNext/>
              <w:keepLines/>
              <w:ind w:left="0"/>
              <w:contextualSpacing/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</w:pPr>
            <w:r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>Deadline</w:t>
            </w:r>
          </w:p>
        </w:tc>
      </w:tr>
      <w:tr w:rsidR="00A979E1" w:rsidRPr="00625148" w:rsidTr="00625148">
        <w:tc>
          <w:tcPr>
            <w:tcW w:w="6300" w:type="dxa"/>
            <w:gridSpan w:val="2"/>
          </w:tcPr>
          <w:p w:rsidR="00A979E1" w:rsidRPr="00625148" w:rsidRDefault="006D790E" w:rsidP="00625148">
            <w:pPr>
              <w:ind w:left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 xml:space="preserve">Website Development </w:t>
            </w:r>
          </w:p>
        </w:tc>
        <w:tc>
          <w:tcPr>
            <w:tcW w:w="2250" w:type="dxa"/>
            <w:gridSpan w:val="3"/>
          </w:tcPr>
          <w:p w:rsidR="00A979E1" w:rsidRPr="00625148" w:rsidRDefault="006D790E" w:rsidP="00625148">
            <w:pPr>
              <w:ind w:left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>Dzone India</w:t>
            </w:r>
          </w:p>
        </w:tc>
        <w:tc>
          <w:tcPr>
            <w:tcW w:w="2250" w:type="dxa"/>
            <w:gridSpan w:val="3"/>
          </w:tcPr>
          <w:p w:rsidR="00A979E1" w:rsidRPr="00625148" w:rsidRDefault="00097703" w:rsidP="00625148">
            <w:pPr>
              <w:ind w:left="0"/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>25 Aug</w:t>
            </w:r>
            <w:r w:rsidR="006D790E" w:rsidRPr="00625148">
              <w:rPr>
                <w:rFonts w:asciiTheme="minorHAnsi" w:eastAsiaTheme="minorHAnsi" w:hAnsiTheme="minorHAnsi" w:cstheme="minorBidi"/>
              </w:rPr>
              <w:t xml:space="preserve"> 2021</w:t>
            </w:r>
          </w:p>
        </w:tc>
      </w:tr>
      <w:tr w:rsidR="006D790E" w:rsidRPr="00625148" w:rsidTr="00625148">
        <w:tc>
          <w:tcPr>
            <w:tcW w:w="10800" w:type="dxa"/>
            <w:gridSpan w:val="8"/>
          </w:tcPr>
          <w:p w:rsidR="006D790E" w:rsidRPr="00625148" w:rsidRDefault="00A7028B" w:rsidP="00625148">
            <w:pPr>
              <w:pBdr>
                <w:bottom w:val="single" w:sz="6" w:space="1" w:color="auto"/>
              </w:pBdr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</w:pPr>
            <w:r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 xml:space="preserve">Website </w:t>
            </w:r>
            <w:r w:rsidR="006D790E"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>Development Phase</w:t>
            </w:r>
            <w:r w:rsidR="00E1033B" w:rsidRPr="00625148">
              <w:rPr>
                <w:rFonts w:asciiTheme="majorHAnsi" w:eastAsiaTheme="minorHAnsi" w:hAnsiTheme="majorHAnsi" w:cstheme="minorBidi"/>
                <w:b/>
                <w:color w:val="B35E06" w:themeColor="accent1" w:themeShade="BF"/>
              </w:rPr>
              <w:t xml:space="preserve"> detail </w:t>
            </w: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Mobile-friendly design (responsive design)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Month 1</w:t>
            </w: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Month 2</w:t>
            </w: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Month 3</w:t>
            </w: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Month 4</w:t>
            </w: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Month 5</w:t>
            </w: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Speed of website (critical to conversion rates as the two metrics are directly linked)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Security and ability to gain user trust, especially as orders may be for large dollar amounts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Password protected areas of site, or even the entire site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Password protected specific aspects of the site, such as price and add-to-cart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Multiple currency support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Multiple language support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Landing page functionality for PPC &amp; online marketing efforts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Product Listings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Quickly search for products by name, product code, serial number, upc, etc.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Filter product listing based on ANY attribute (color, material, type,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Sort product listing based on ANY attribute (price, newest, popular,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See various color options and alternate images from listing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products in a single-row per product table, similar to PO sheets, in addition to the more traditional retail product grid of image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Customize product table columns so that key attributes used for comparison can be lined up top to bottom, along with price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Display quantity boxes and bulk “add-to-cart” options directly from a product listing page, recreating the traditional paper-based PO generation feel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See different “Vendor” based on account logged in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See availability/inventory levels with expected delivery dates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Product Details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Purchase multiple variants of a product (size, color,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detailed inventory details such as warehouse location, etc.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the MSRP and potentially a calculated margin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Display special sale/clearance pricing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Display quantity-based pricing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Display product name, description, advanced specifications, and other attributes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Download product files such as spec sheets, user manuals, warranty documents, etc.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View compatibility information with other products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estimated delivery dates based on addresses an account has on file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secure member or customer-only support content for post-sale support, such as downloads, warranty cards, etc.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Shopping facility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promotion codes for various promotion examples (%Off, Amount Off, BOGO,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promotions like “Free Shipping” or “Discounted Shipping”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promotions based on the items in the cart (buy 5 item x, get y)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promotions for backordered items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marketing messages and more information on the cart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Push marketing “upsell” offers based on the item(s) in the shopping cart, in which an item is replaced with more expensive item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Push marketing “Cross-Sell” offers based on the item(s) in the shopping cart, where additional items are promoted to be added to the cart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Specify multiple “Ship-To” locations within the same order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and remove items from cart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Save shopping cart for later purchase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Share shopping cart with other people in the organization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Print shopping cart as a quote, or to mail/fax in as an order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Send out multiple abandoned cart emails to increase conversion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Generate unique promotional codes for abandoned cart email discounts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Output the shopping cart in a data format that can be imported as a PO into an ERP or account system for the customer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User Checkout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Submit an application for a new organization account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a new account under an existing organization account, possibly by having a matching @xyz.(com|gov|org) that can then be verified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Require an approval process for new account creation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Upload reseller certificates or enter reseller numbers to allow for tax exemption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save shipping and payment defaults when logged into an existing account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create child accounts that belong to multiple parent accounts, and determine which parent account a purchase is for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Allow for custom data fields, instructions or notes on the orders from customers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Enter shipping information to designate where the item(s) should be delivered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Enter multiple shipping addresses for different products and/or for a given quantity of products in the shopping cart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Take credit card information and store that card information in a PCI secure way for use on automatic subscription renewal, when it makes sense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Accept PO # and payment terms instead of credit card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Use account credits as payment (typically issued for returned merchandise)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split payment across multiple payment methods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a customizable checkout flow: single-page checkout or multi-page checkout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See shipping rate quotes across multiple fulfillments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Confirmation  Page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right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 xml:space="preserve">Customize the confirmation page with potential “next order” items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Show how close purchasers are to reaching a better price tier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Automated email(s) to purchaser for personal records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Automated email(s) to an organization’s finance department or other related accounts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for employees to push the transaction they just completed into their account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Online Account Request Page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Take new applications for account creation requests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Accept specific approval documents, like certification files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Take specific inputs, such as license numbers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Input expected transactional volume, company size and other qualifying characters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Input existing offline account ID to match an online account with an existing offline account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My Account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stored shopping carts and quotes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previous transaction and order history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shipping/tracking numbers from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and edit preferred payment methods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“sub-account” acceptable payment methods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“sub-account” purchase limits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“sub-account” shipping addresses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“sub-account” permissions to control what they can see and manage (such as shipping address, payment method,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invoice payment history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View outstanding account balance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Update general account information, such as addresses, email and phone numbers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Order Confirmation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 Shipment Confirmation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Account Statements and Credit Account Balances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Forgot Password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Device Activation Confirmation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Transaction Approval Confirmation to Parent Accounts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Abandoned Cart Emails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Upsell Offers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Promotion Emails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Customer-Segment Targeted Emails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Transaction Manager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PCI Compliant &amp; Secure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Robust APIs preferably using modern technologies such as REST &amp; JSON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upgrade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be customized when necessary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Set various permission groups for access control (admin, customer service,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log different changes to data (products, accounts, orders)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Secure traceability into who has logged in and made changes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Wallet Manaer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list of orders in the various states (new, processing, closed,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Edit any details of existing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Ability to cancel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payment transaction information about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Place telephone or in-person orders via the administrator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Place wholesale orders at different price points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Fulfill orders including packing slips, invoices and shipping labels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do partial fulfillment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backorders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preorders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for customer service to make comments on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Trigger status emails to customers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Product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merchandising information to products that may not have come from an integrated product catalog system, such as ERP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Upload and automatically resize product photography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inventory levels across multiple warehouse locations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pricing information broken out by price tiers and quantity-based pricing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Upload necessary supporting information such as files, etc.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Merchandise where products appear on the website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Customer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Search customer database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related accounts, specifically those in a parent/child relationship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for child accounts to belong to multiple parent organizations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Generate lists of customers that purchased specific </w:t>
            </w: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products, which is specifically important for issuing recalls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Create data segments of customers for follow-up marketing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Update customer payment information manually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Store custom data with the customer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View and edit pricing tiers for customers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Sales Reports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Report on top-performing products, pricing and promotions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  <w:t>Reporting Tools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Report on gross margins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Ability to do date-range comparisons on reports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Filtering and sorting on reports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Save report customization to be shared internally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export report in PDf or excel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user level report generation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level report generation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Admin report generation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Content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Search content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Stage content changes with drafts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Schedule publish date and times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new pages and edit existing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Create custom data associated with content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Payment Processor Integration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Store customer credit card information, typically called tokenization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Use payment processor account updater functionality for expired cards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Process authorization, charge and credit transactions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Swap payment processors for best transactional rates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1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Shipping  facility  avialability Integration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Calculate shipping rates from providers (FedEx, UPS, USPS, DHL)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Integrate with various freight providers, including land, ship and air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Look up multiple rates and give customers the best rate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Print shipping labels, and schedule pickups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Integrate with fulfillment software and send tracking numbers to customers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Generate return orders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Manufacturing Integration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Integrate with third party fulfillment providers or manufacturers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Pull order shipment statuses from fulfillment providers to update customers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Add fulfillment-provider charges on top of shipping fees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Authentication Systems (LDAP, OpenID, OAuth, etc.)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Integrate with existing enterprise authentication systems like LDAP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Support existing custom authentication systems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 xml:space="preserve">POST Your Requirement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Requirement  Form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Form Validataion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Data  validation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Supplier Pages Send Request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Admin Request Approval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Admin Data Updataion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lastRenderedPageBreak/>
              <w:t xml:space="preserve">Filter Management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2 categories Search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Search with Filter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Wise Search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Search with Different Attribute( Product, Color, Shape, Material)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Search with Rate/ Discount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  <w:t>Feedback Magament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16077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Supplier  Feedback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 Feedback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Feedback Form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Rating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Chat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Chat Ingeration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Social Media Integration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Review management for admin and user side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5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  <w:t>Login Managger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login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customer login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login with otp mobile/password/email otp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login withemail id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login with social page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5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  <w:t>Vendor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login with permission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vendor can search lead/enquiry/product/services/buy leads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faq manger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product creation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form creation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Select package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Buy lead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bills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report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setting 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listing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contact form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enquiry mnanager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Page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document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gallery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video manager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product slider with video thumbnail automation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manage prodict setting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52"/>
        </w:trPr>
        <w:tc>
          <w:tcPr>
            <w:tcW w:w="5231" w:type="dxa"/>
            <w:shd w:val="clear" w:color="auto" w:fill="auto"/>
            <w:noWrap/>
            <w:vAlign w:val="center"/>
            <w:hideMark/>
          </w:tcPr>
          <w:p w:rsidR="00762A8E" w:rsidRPr="00A4342C" w:rsidRDefault="00762A8E" w:rsidP="005331DE">
            <w:pPr>
              <w:spacing w:after="0"/>
              <w:ind w:left="0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  <w:t>Catlog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333F4F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My activity Management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Send an instant message to vendor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4342C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My Activities Tracker</w:t>
            </w: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762A8E" w:rsidRPr="00625148" w:rsidTr="00F37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trHeight w:val="202"/>
        </w:trPr>
        <w:tc>
          <w:tcPr>
            <w:tcW w:w="5231" w:type="dxa"/>
            <w:shd w:val="clear" w:color="auto" w:fill="auto"/>
            <w:noWrap/>
            <w:vAlign w:val="bottom"/>
            <w:hideMark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C0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00B0F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00B05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9F87B7" w:themeFill="accent5" w:themeFillTint="99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762A8E" w:rsidRPr="00A4342C" w:rsidRDefault="00762A8E" w:rsidP="001A1E94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E1033B" w:rsidRDefault="00E1033B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p w:rsidR="00530785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p w:rsidR="00530785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tbl>
      <w:tblPr>
        <w:tblW w:w="1074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6"/>
        <w:gridCol w:w="1881"/>
        <w:gridCol w:w="2025"/>
        <w:gridCol w:w="2026"/>
        <w:gridCol w:w="1753"/>
      </w:tblGrid>
      <w:tr w:rsidR="00E55923" w:rsidRPr="00E55923" w:rsidTr="00A61EBE">
        <w:trPr>
          <w:trHeight w:val="616"/>
        </w:trPr>
        <w:tc>
          <w:tcPr>
            <w:tcW w:w="3056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  <w:t>Resource Details</w:t>
            </w:r>
          </w:p>
        </w:tc>
        <w:tc>
          <w:tcPr>
            <w:tcW w:w="1881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  <w:t>No. 0f Resources</w:t>
            </w:r>
          </w:p>
        </w:tc>
        <w:tc>
          <w:tcPr>
            <w:tcW w:w="2025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  <w:t>Man Hours</w:t>
            </w:r>
          </w:p>
        </w:tc>
        <w:tc>
          <w:tcPr>
            <w:tcW w:w="2026" w:type="dxa"/>
            <w:shd w:val="clear" w:color="000000" w:fill="FFFF00"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  <w:t>Charge per hours</w:t>
            </w:r>
          </w:p>
        </w:tc>
        <w:tc>
          <w:tcPr>
            <w:tcW w:w="1753" w:type="dxa"/>
            <w:shd w:val="clear" w:color="000000" w:fill="FFFF00"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b/>
                <w:bCs/>
                <w:color w:val="3F3F3F"/>
                <w:spacing w:val="0"/>
                <w:sz w:val="24"/>
              </w:rPr>
              <w:t>Total Efforts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Total Development Cost</w:t>
            </w:r>
          </w:p>
        </w:tc>
        <w:tc>
          <w:tcPr>
            <w:tcW w:w="1881" w:type="dxa"/>
            <w:shd w:val="clear" w:color="000000" w:fill="FFFF00"/>
            <w:noWrap/>
            <w:vAlign w:val="bottom"/>
            <w:hideMark/>
          </w:tcPr>
          <w:p w:rsidR="00E55923" w:rsidRPr="00E55923" w:rsidRDefault="00BB2DFF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8</w:t>
            </w:r>
          </w:p>
        </w:tc>
        <w:tc>
          <w:tcPr>
            <w:tcW w:w="2025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4032</w:t>
            </w:r>
          </w:p>
        </w:tc>
        <w:tc>
          <w:tcPr>
            <w:tcW w:w="2026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266</w:t>
            </w:r>
          </w:p>
        </w:tc>
        <w:tc>
          <w:tcPr>
            <w:tcW w:w="1753" w:type="dxa"/>
            <w:shd w:val="clear" w:color="000000" w:fill="FFFF0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1142400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UI Developer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672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200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134400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Data Base developer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672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300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201600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Node Developer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1344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300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403200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React/Angular developer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1344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250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336000</w:t>
            </w:r>
          </w:p>
        </w:tc>
      </w:tr>
      <w:tr w:rsidR="00A61EBE" w:rsidRPr="00E55923" w:rsidTr="00A61EBE">
        <w:trPr>
          <w:trHeight w:val="349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Project Manager/ Lead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400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872411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 </w:t>
            </w:r>
            <w:r w:rsidR="00872411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0</w:t>
            </w:r>
          </w:p>
        </w:tc>
      </w:tr>
      <w:tr w:rsidR="00A61EBE" w:rsidRPr="00E55923" w:rsidTr="00A61EBE">
        <w:trPr>
          <w:trHeight w:val="334"/>
        </w:trPr>
        <w:tc>
          <w:tcPr>
            <w:tcW w:w="305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lastRenderedPageBreak/>
              <w:t xml:space="preserve">Tester/ Researcher </w:t>
            </w:r>
          </w:p>
        </w:tc>
        <w:tc>
          <w:tcPr>
            <w:tcW w:w="1881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</w:t>
            </w:r>
          </w:p>
        </w:tc>
        <w:tc>
          <w:tcPr>
            <w:tcW w:w="2025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672</w:t>
            </w:r>
          </w:p>
        </w:tc>
        <w:tc>
          <w:tcPr>
            <w:tcW w:w="2026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100</w:t>
            </w:r>
          </w:p>
        </w:tc>
        <w:tc>
          <w:tcPr>
            <w:tcW w:w="1753" w:type="dxa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67200</w:t>
            </w:r>
          </w:p>
        </w:tc>
      </w:tr>
      <w:tr w:rsidR="00E55923" w:rsidRPr="00E55923" w:rsidTr="00A61EBE">
        <w:trPr>
          <w:trHeight w:val="334"/>
        </w:trPr>
        <w:tc>
          <w:tcPr>
            <w:tcW w:w="4937" w:type="dxa"/>
            <w:gridSpan w:val="2"/>
            <w:shd w:val="clear" w:color="000000" w:fill="92D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 </w:t>
            </w:r>
          </w:p>
        </w:tc>
        <w:tc>
          <w:tcPr>
            <w:tcW w:w="4051" w:type="dxa"/>
            <w:gridSpan w:val="2"/>
            <w:shd w:val="clear" w:color="000000" w:fill="00B050"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 xml:space="preserve">Total                                            </w:t>
            </w:r>
          </w:p>
        </w:tc>
        <w:tc>
          <w:tcPr>
            <w:tcW w:w="1753" w:type="dxa"/>
            <w:shd w:val="clear" w:color="000000" w:fill="00B050"/>
            <w:noWrap/>
            <w:vAlign w:val="bottom"/>
            <w:hideMark/>
          </w:tcPr>
          <w:p w:rsidR="00E55923" w:rsidRPr="00E55923" w:rsidRDefault="00E55923" w:rsidP="00E55923">
            <w:pPr>
              <w:spacing w:before="0" w:after="0"/>
              <w:ind w:left="0"/>
              <w:jc w:val="right"/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</w:pPr>
            <w:r w:rsidRPr="00E55923">
              <w:rPr>
                <w:rFonts w:ascii="Times New Roman" w:eastAsia="Times New Roman" w:hAnsi="Times New Roman"/>
                <w:color w:val="000000"/>
                <w:spacing w:val="0"/>
                <w:sz w:val="24"/>
              </w:rPr>
              <w:t>1142400</w:t>
            </w:r>
          </w:p>
        </w:tc>
      </w:tr>
    </w:tbl>
    <w:p w:rsidR="00530785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p w:rsidR="00470648" w:rsidRDefault="00470648" w:rsidP="00470648">
      <w:pPr>
        <w:ind w:left="0"/>
        <w:rPr>
          <w:rFonts w:asciiTheme="majorHAnsi" w:hAnsiTheme="majorHAnsi"/>
          <w:b/>
          <w:color w:val="B35E06" w:themeColor="accent1" w:themeShade="BF"/>
        </w:rPr>
      </w:pP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1"/>
        <w:gridCol w:w="3260"/>
        <w:gridCol w:w="1701"/>
        <w:gridCol w:w="2320"/>
      </w:tblGrid>
      <w:tr w:rsidR="00470648" w:rsidRPr="00625148" w:rsidTr="002D5F6D">
        <w:trPr>
          <w:trHeight w:val="197"/>
        </w:trPr>
        <w:tc>
          <w:tcPr>
            <w:tcW w:w="5000" w:type="pct"/>
            <w:gridSpan w:val="4"/>
            <w:shd w:val="clear" w:color="auto" w:fill="0070C0"/>
            <w:noWrap/>
            <w:vAlign w:val="bottom"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076A4F"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Payment Mode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000000" w:fill="92D050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 xml:space="preserve">Total Final Cost </w:t>
            </w:r>
          </w:p>
        </w:tc>
        <w:tc>
          <w:tcPr>
            <w:tcW w:w="3330" w:type="pct"/>
            <w:gridSpan w:val="3"/>
            <w:shd w:val="clear" w:color="000000" w:fill="92D050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1075200</w:t>
            </w:r>
          </w:p>
        </w:tc>
      </w:tr>
      <w:tr w:rsidR="00470648" w:rsidRPr="00625148" w:rsidTr="00872411">
        <w:trPr>
          <w:trHeight w:val="395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15FCD">
              <w:rPr>
                <w:rFonts w:ascii="Calibri" w:eastAsia="Times New Roman" w:hAnsi="Calibri"/>
                <w:b/>
                <w:bCs/>
                <w:color w:val="000000"/>
              </w:rPr>
              <w:t>Payment Breakup</w:t>
            </w:r>
          </w:p>
        </w:tc>
        <w:tc>
          <w:tcPr>
            <w:tcW w:w="1491" w:type="pct"/>
            <w:shd w:val="clear" w:color="auto" w:fill="auto"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15FCD">
              <w:rPr>
                <w:rFonts w:ascii="Calibri" w:eastAsia="Times New Roman" w:hAnsi="Calibri"/>
                <w:b/>
                <w:bCs/>
                <w:color w:val="000000"/>
              </w:rPr>
              <w:t>Amount to be released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15FCD">
              <w:rPr>
                <w:rFonts w:ascii="Calibri" w:eastAsia="Times New Roman" w:hAnsi="Calibri"/>
                <w:b/>
                <w:bCs/>
                <w:color w:val="000000"/>
              </w:rPr>
              <w:t>Expected</w:t>
            </w: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625148" w:rsidRDefault="00470648" w:rsidP="002D5F6D">
            <w:pPr>
              <w:rPr>
                <w:rFonts w:asciiTheme="minorHAnsi" w:eastAsiaTheme="minorHAnsi" w:hAnsiTheme="minorHAnsi" w:cstheme="minorBidi"/>
              </w:rPr>
            </w:pPr>
            <w:r w:rsidRPr="00625148">
              <w:rPr>
                <w:rFonts w:asciiTheme="minorHAnsi" w:eastAsiaTheme="minorHAnsi" w:hAnsiTheme="minorHAnsi" w:cstheme="minorBidi"/>
              </w:rPr>
              <w:t>Amount to be paid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625148">
              <w:rPr>
                <w:rFonts w:ascii="Calibri" w:eastAsiaTheme="minorHAnsi" w:hAnsi="Calibri" w:cstheme="minorBidi"/>
                <w:color w:val="000000"/>
              </w:rPr>
              <w:t>UI Layout Finalization (up to 30%)</w:t>
            </w:r>
          </w:p>
        </w:tc>
        <w:tc>
          <w:tcPr>
            <w:tcW w:w="1491" w:type="pct"/>
            <w:vMerge w:val="restart"/>
            <w:shd w:val="clear" w:color="auto" w:fill="92D050"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25-30% of Final Amount</w:t>
            </w:r>
          </w:p>
        </w:tc>
        <w:tc>
          <w:tcPr>
            <w:tcW w:w="778" w:type="pct"/>
            <w:vMerge w:val="restart"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  <w:tc>
          <w:tcPr>
            <w:tcW w:w="1061" w:type="pct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470648" w:rsidRPr="00625148" w:rsidRDefault="00470648" w:rsidP="004C01B7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25148">
              <w:rPr>
                <w:rFonts w:ascii="Calibri" w:eastAsiaTheme="minorHAnsi" w:hAnsi="Calibri" w:cstheme="minorBidi"/>
                <w:color w:val="000000"/>
              </w:rPr>
              <w:t>Data Base Schema (up to 20%)</w:t>
            </w:r>
          </w:p>
        </w:tc>
        <w:tc>
          <w:tcPr>
            <w:tcW w:w="1491" w:type="pct"/>
            <w:vMerge/>
            <w:shd w:val="clear" w:color="auto" w:fill="92D050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vMerge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vMerge/>
            <w:shd w:val="clear" w:color="auto" w:fill="auto"/>
            <w:vAlign w:val="bottom"/>
          </w:tcPr>
          <w:p w:rsidR="00470648" w:rsidRPr="00625148" w:rsidRDefault="00470648" w:rsidP="002D5F6D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70648" w:rsidRPr="00625148" w:rsidTr="00872411">
        <w:trPr>
          <w:trHeight w:val="495"/>
        </w:trPr>
        <w:tc>
          <w:tcPr>
            <w:tcW w:w="1670" w:type="pct"/>
            <w:shd w:val="clear" w:color="auto" w:fill="auto"/>
            <w:noWrap/>
            <w:vAlign w:val="bottom"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25148">
              <w:rPr>
                <w:rFonts w:ascii="Calibri" w:eastAsiaTheme="minorHAnsi" w:hAnsi="Calibri" w:cstheme="minorBidi"/>
                <w:color w:val="000000"/>
              </w:rPr>
              <w:t>Backend Development (up to 25%)</w:t>
            </w:r>
          </w:p>
        </w:tc>
        <w:tc>
          <w:tcPr>
            <w:tcW w:w="1491" w:type="pct"/>
            <w:vMerge/>
            <w:shd w:val="clear" w:color="auto" w:fill="92D050"/>
            <w:noWrap/>
            <w:vAlign w:val="bottom"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vMerge/>
            <w:shd w:val="clear" w:color="auto" w:fill="auto"/>
            <w:noWrap/>
            <w:vAlign w:val="bottom"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70648" w:rsidRPr="00625148" w:rsidRDefault="00470648" w:rsidP="002D5F6D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</w:tcPr>
          <w:p w:rsidR="00470648" w:rsidRPr="00B15FCD" w:rsidRDefault="00470648" w:rsidP="002D5F6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</w:tcPr>
          <w:p w:rsidR="00470648" w:rsidRPr="00625148" w:rsidRDefault="00470648" w:rsidP="002D5F6D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UI Layout Finalization (up to 90%)</w:t>
            </w:r>
          </w:p>
        </w:tc>
        <w:tc>
          <w:tcPr>
            <w:tcW w:w="1491" w:type="pct"/>
            <w:vMerge w:val="restart"/>
            <w:shd w:val="clear" w:color="000000" w:fill="92D050"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25-30% of Final Amount</w:t>
            </w:r>
          </w:p>
        </w:tc>
        <w:tc>
          <w:tcPr>
            <w:tcW w:w="778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  <w:tc>
          <w:tcPr>
            <w:tcW w:w="1061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Data Base Schema (up to 80%)</w:t>
            </w:r>
          </w:p>
        </w:tc>
        <w:tc>
          <w:tcPr>
            <w:tcW w:w="149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Backend Development (up to 60%)</w:t>
            </w:r>
          </w:p>
        </w:tc>
        <w:tc>
          <w:tcPr>
            <w:tcW w:w="149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UI Layout Finalization (up to 100%)</w:t>
            </w:r>
          </w:p>
        </w:tc>
        <w:tc>
          <w:tcPr>
            <w:tcW w:w="1491" w:type="pct"/>
            <w:vMerge w:val="restart"/>
            <w:shd w:val="clear" w:color="000000" w:fill="92D050"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25-30% of Final Amount</w:t>
            </w:r>
          </w:p>
        </w:tc>
        <w:tc>
          <w:tcPr>
            <w:tcW w:w="778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  <w:tc>
          <w:tcPr>
            <w:tcW w:w="1061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300000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Data Base Schema (up to 100%)</w:t>
            </w:r>
          </w:p>
        </w:tc>
        <w:tc>
          <w:tcPr>
            <w:tcW w:w="149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Backend Development (up to 100%)</w:t>
            </w:r>
          </w:p>
        </w:tc>
        <w:tc>
          <w:tcPr>
            <w:tcW w:w="149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UI Layout Testing &amp; Bug Fixing</w:t>
            </w:r>
          </w:p>
        </w:tc>
        <w:tc>
          <w:tcPr>
            <w:tcW w:w="1491" w:type="pct"/>
            <w:vMerge w:val="restart"/>
            <w:shd w:val="clear" w:color="000000" w:fill="92D050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10% of Final Amount</w:t>
            </w:r>
          </w:p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 </w:t>
            </w:r>
          </w:p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8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2865F2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242400</w:t>
            </w:r>
          </w:p>
        </w:tc>
        <w:tc>
          <w:tcPr>
            <w:tcW w:w="1061" w:type="pct"/>
            <w:vMerge w:val="restart"/>
            <w:shd w:val="clear" w:color="auto" w:fill="auto"/>
            <w:noWrap/>
            <w:vAlign w:val="center"/>
            <w:hideMark/>
          </w:tcPr>
          <w:p w:rsidR="00470648" w:rsidRPr="00B15FCD" w:rsidRDefault="002865F2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242400</w:t>
            </w: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Data Base Schema Testing &amp; Bug Fixing</w:t>
            </w:r>
          </w:p>
        </w:tc>
        <w:tc>
          <w:tcPr>
            <w:tcW w:w="1491" w:type="pct"/>
            <w:vMerge/>
            <w:shd w:val="clear" w:color="000000" w:fill="92D050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  <w:r w:rsidRPr="00B15FCD">
              <w:rPr>
                <w:rFonts w:ascii="Calibri" w:eastAsia="Times New Roman" w:hAnsi="Calibri"/>
                <w:color w:val="000000"/>
              </w:rPr>
              <w:t>Backend Development Testing &amp; Bug Fixing</w:t>
            </w:r>
          </w:p>
        </w:tc>
        <w:tc>
          <w:tcPr>
            <w:tcW w:w="1491" w:type="pct"/>
            <w:vMerge/>
            <w:shd w:val="clear" w:color="000000" w:fill="92D050"/>
            <w:noWrap/>
            <w:vAlign w:val="center"/>
            <w:hideMark/>
          </w:tcPr>
          <w:p w:rsidR="00470648" w:rsidRPr="00B15FCD" w:rsidRDefault="00470648" w:rsidP="002D5F6D">
            <w:pPr>
              <w:spacing w:after="0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8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61" w:type="pct"/>
            <w:vMerge/>
            <w:vAlign w:val="center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color w:val="000000"/>
              </w:rPr>
            </w:pPr>
          </w:p>
        </w:tc>
      </w:tr>
      <w:tr w:rsidR="00470648" w:rsidRPr="00625148" w:rsidTr="00872411">
        <w:trPr>
          <w:trHeight w:val="197"/>
        </w:trPr>
        <w:tc>
          <w:tcPr>
            <w:tcW w:w="1670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B15FC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Total Fee quoted is exclusive of GST</w:t>
            </w:r>
          </w:p>
        </w:tc>
        <w:tc>
          <w:tcPr>
            <w:tcW w:w="149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470648" w:rsidRPr="00B15FCD" w:rsidRDefault="00470648" w:rsidP="002D5F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470648" w:rsidRDefault="00470648" w:rsidP="00470648">
      <w:pPr>
        <w:ind w:left="0"/>
        <w:rPr>
          <w:rFonts w:asciiTheme="majorHAnsi" w:hAnsiTheme="majorHAnsi"/>
          <w:b/>
          <w:color w:val="B35E06" w:themeColor="accent1" w:themeShade="BF"/>
        </w:rPr>
      </w:pPr>
    </w:p>
    <w:p w:rsidR="00530785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p w:rsidR="00530785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  <w:r>
        <w:rPr>
          <w:rFonts w:asciiTheme="majorHAnsi" w:hAnsiTheme="majorHAnsi"/>
          <w:b/>
          <w:color w:val="B35E06" w:themeColor="accent1" w:themeShade="BF"/>
        </w:rPr>
        <w:t xml:space="preserve">Signature </w:t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  <w:t>Signa</w:t>
      </w:r>
      <w:bookmarkStart w:id="0" w:name="_GoBack"/>
      <w:bookmarkEnd w:id="0"/>
      <w:r>
        <w:rPr>
          <w:rFonts w:asciiTheme="majorHAnsi" w:hAnsiTheme="majorHAnsi"/>
          <w:b/>
          <w:color w:val="B35E06" w:themeColor="accent1" w:themeShade="BF"/>
        </w:rPr>
        <w:t xml:space="preserve">ture </w:t>
      </w:r>
      <w:r>
        <w:rPr>
          <w:rFonts w:asciiTheme="majorHAnsi" w:hAnsiTheme="majorHAnsi"/>
          <w:b/>
          <w:color w:val="B35E06" w:themeColor="accent1" w:themeShade="BF"/>
        </w:rPr>
        <w:tab/>
      </w:r>
    </w:p>
    <w:p w:rsidR="00530785" w:rsidRPr="006D790E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  <w:r>
        <w:rPr>
          <w:rFonts w:asciiTheme="majorHAnsi" w:hAnsiTheme="majorHAnsi"/>
          <w:b/>
          <w:color w:val="B35E06" w:themeColor="accent1" w:themeShade="BF"/>
        </w:rPr>
        <w:lastRenderedPageBreak/>
        <w:t xml:space="preserve">Dzone India IT Solutions </w:t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>
        <w:rPr>
          <w:rFonts w:asciiTheme="majorHAnsi" w:hAnsiTheme="majorHAnsi"/>
          <w:b/>
          <w:color w:val="B35E06" w:themeColor="accent1" w:themeShade="BF"/>
        </w:rPr>
        <w:tab/>
      </w:r>
      <w:r w:rsidR="00470648">
        <w:rPr>
          <w:rFonts w:asciiTheme="majorHAnsi" w:hAnsiTheme="majorHAnsi"/>
          <w:b/>
          <w:color w:val="B35E06" w:themeColor="accent1" w:themeShade="BF"/>
        </w:rPr>
        <w:t xml:space="preserve">        </w:t>
      </w:r>
      <w:r w:rsidR="005331DE">
        <w:rPr>
          <w:rFonts w:asciiTheme="majorHAnsi" w:hAnsiTheme="majorHAnsi"/>
          <w:b/>
          <w:color w:val="B35E06" w:themeColor="accent1" w:themeShade="BF"/>
        </w:rPr>
        <w:t>JBC Coperation</w:t>
      </w:r>
    </w:p>
    <w:sectPr w:rsidR="00530785" w:rsidRPr="006D790E" w:rsidSect="00530785">
      <w:headerReference w:type="default" r:id="rId8"/>
      <w:footerReference w:type="default" r:id="rId9"/>
      <w:headerReference w:type="firs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227" w:rsidRDefault="005A1227">
      <w:pPr>
        <w:spacing w:after="0"/>
      </w:pPr>
      <w:r>
        <w:separator/>
      </w:r>
    </w:p>
  </w:endnote>
  <w:endnote w:type="continuationSeparator" w:id="1">
    <w:p w:rsidR="005A1227" w:rsidRDefault="005A12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90E" w:rsidRDefault="006D790E" w:rsidP="00CB50F2">
    <w:pPr>
      <w:pStyle w:val="Footer"/>
    </w:pPr>
    <w:r>
      <w:t xml:space="preserve">Page </w:t>
    </w:r>
    <w:r w:rsidR="00AE23E7">
      <w:fldChar w:fldCharType="begin"/>
    </w:r>
    <w:r>
      <w:instrText xml:space="preserve"> PAGE   \* MERGEFORMAT </w:instrText>
    </w:r>
    <w:r w:rsidR="00AE23E7">
      <w:fldChar w:fldCharType="separate"/>
    </w:r>
    <w:r w:rsidR="00B91A19">
      <w:rPr>
        <w:noProof/>
      </w:rPr>
      <w:t>1</w:t>
    </w:r>
    <w:r w:rsidR="00AE23E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227" w:rsidRDefault="005A1227">
      <w:pPr>
        <w:spacing w:after="0"/>
      </w:pPr>
      <w:r>
        <w:separator/>
      </w:r>
    </w:p>
  </w:footnote>
  <w:footnote w:type="continuationSeparator" w:id="1">
    <w:p w:rsidR="005A1227" w:rsidRDefault="005A122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85" w:rsidRDefault="00B91A19">
    <w:pPr>
      <w:pStyle w:val="Header"/>
    </w:pPr>
    <w:r>
      <w:rPr>
        <w:noProof/>
        <w:lang w:eastAsia="en-US"/>
      </w:rPr>
      <w:drawing>
        <wp:inline distT="0" distB="0" distL="0" distR="0">
          <wp:extent cx="6858000" cy="1488440"/>
          <wp:effectExtent l="1905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88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85" w:rsidRDefault="00B91A19">
    <w:pPr>
      <w:pStyle w:val="Header"/>
    </w:pPr>
    <w:r>
      <w:rPr>
        <w:noProof/>
        <w:lang w:eastAsia="en-US"/>
      </w:rPr>
      <w:drawing>
        <wp:inline distT="0" distB="0" distL="0" distR="0">
          <wp:extent cx="6858000" cy="1265555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4993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265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785" w:rsidRDefault="005307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E492405"/>
    <w:multiLevelType w:val="hybridMultilevel"/>
    <w:tmpl w:val="B108219C"/>
    <w:lvl w:ilvl="0" w:tplc="57D4C2C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D790E"/>
    <w:rsid w:val="00067BB6"/>
    <w:rsid w:val="00070820"/>
    <w:rsid w:val="00097703"/>
    <w:rsid w:val="001005E5"/>
    <w:rsid w:val="00107A25"/>
    <w:rsid w:val="001118FD"/>
    <w:rsid w:val="00152CC8"/>
    <w:rsid w:val="0017681F"/>
    <w:rsid w:val="001C4546"/>
    <w:rsid w:val="002178A1"/>
    <w:rsid w:val="002415C1"/>
    <w:rsid w:val="00264DC7"/>
    <w:rsid w:val="002865F2"/>
    <w:rsid w:val="002B6C94"/>
    <w:rsid w:val="002E7469"/>
    <w:rsid w:val="002F4ABE"/>
    <w:rsid w:val="00342D57"/>
    <w:rsid w:val="00374A7E"/>
    <w:rsid w:val="003B1BCE"/>
    <w:rsid w:val="003C1B81"/>
    <w:rsid w:val="003C6B6C"/>
    <w:rsid w:val="0041439B"/>
    <w:rsid w:val="00444D8F"/>
    <w:rsid w:val="00470648"/>
    <w:rsid w:val="004C01B7"/>
    <w:rsid w:val="004F103E"/>
    <w:rsid w:val="0052642B"/>
    <w:rsid w:val="00530785"/>
    <w:rsid w:val="005331DE"/>
    <w:rsid w:val="00557792"/>
    <w:rsid w:val="005A1227"/>
    <w:rsid w:val="005A441B"/>
    <w:rsid w:val="005A5003"/>
    <w:rsid w:val="005E7D19"/>
    <w:rsid w:val="00625148"/>
    <w:rsid w:val="0066086F"/>
    <w:rsid w:val="00662604"/>
    <w:rsid w:val="00672A6F"/>
    <w:rsid w:val="0068689E"/>
    <w:rsid w:val="006928B4"/>
    <w:rsid w:val="006D571F"/>
    <w:rsid w:val="006D790E"/>
    <w:rsid w:val="006F5A3F"/>
    <w:rsid w:val="0070725B"/>
    <w:rsid w:val="00714174"/>
    <w:rsid w:val="007253CC"/>
    <w:rsid w:val="00762A8E"/>
    <w:rsid w:val="007D5FAF"/>
    <w:rsid w:val="008431CB"/>
    <w:rsid w:val="00872411"/>
    <w:rsid w:val="008E2FAF"/>
    <w:rsid w:val="0093449B"/>
    <w:rsid w:val="009916AE"/>
    <w:rsid w:val="00A61EBE"/>
    <w:rsid w:val="00A7028B"/>
    <w:rsid w:val="00A979E1"/>
    <w:rsid w:val="00AE23E7"/>
    <w:rsid w:val="00B45E12"/>
    <w:rsid w:val="00B91A19"/>
    <w:rsid w:val="00BB2DFF"/>
    <w:rsid w:val="00BC6FE6"/>
    <w:rsid w:val="00C9013A"/>
    <w:rsid w:val="00C97C88"/>
    <w:rsid w:val="00CA7549"/>
    <w:rsid w:val="00CB103E"/>
    <w:rsid w:val="00CB50F2"/>
    <w:rsid w:val="00CF5C61"/>
    <w:rsid w:val="00D40114"/>
    <w:rsid w:val="00D6466C"/>
    <w:rsid w:val="00D90A37"/>
    <w:rsid w:val="00DC2307"/>
    <w:rsid w:val="00E1033B"/>
    <w:rsid w:val="00E52810"/>
    <w:rsid w:val="00E55923"/>
    <w:rsid w:val="00E70F21"/>
    <w:rsid w:val="00EB43FE"/>
    <w:rsid w:val="00F379D4"/>
    <w:rsid w:val="00F45ED3"/>
    <w:rsid w:val="00F4775E"/>
    <w:rsid w:val="00F560A1"/>
    <w:rsid w:val="00F854DE"/>
    <w:rsid w:val="00FC1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="Palatino Linotype" w:hAnsi="Palatino Linotype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21"/>
    <w:pPr>
      <w:spacing w:before="120" w:after="40"/>
      <w:ind w:left="72"/>
    </w:pPr>
    <w:rPr>
      <w:spacing w:val="4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="Century Gothic" w:eastAsia="Times New Roman" w:hAnsi="Century Gothic"/>
      <w:b/>
      <w:bCs/>
      <w:caps/>
      <w:color w:val="1B587C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Times New Roman" w:hAnsi="Century Gothic"/>
      <w:bCs/>
      <w:color w:val="9F2936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="Century Gothic" w:eastAsia="Times New Roman" w:hAnsi="Century Gothic"/>
      <w:color w:val="B35E06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="Century Gothic" w:eastAsia="Times New Roman" w:hAnsi="Century Gothic"/>
      <w:i/>
      <w:iCs/>
      <w:color w:val="B35E06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="Century Gothic" w:eastAsia="Times New Roman" w:hAnsi="Century Gothic"/>
      <w:b/>
      <w:color w:val="B35E0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="Century Gothic" w:eastAsia="Times New Roman" w:hAnsi="Century Gothic"/>
      <w:color w:val="773F0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="Century Gothic" w:eastAsia="Times New Roman" w:hAnsi="Century Gothic"/>
      <w:i/>
      <w:iCs/>
      <w:color w:val="773F0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="Century Gothic" w:eastAsia="Times New Roman" w:hAnsi="Century Gothic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="Century Gothic" w:eastAsia="Times New Roman" w:hAnsi="Century Gothic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Autospacing="0" w:afterLines="0" w:afterAutospacing="0"/>
        <w:ind w:leftChars="0" w:left="0"/>
        <w:contextualSpacing/>
      </w:pPr>
      <w:rPr>
        <w:rFonts w:ascii="Century Gothic" w:hAnsi="Century Gothic"/>
        <w:b/>
        <w:i w:val="0"/>
        <w:color w:val="B35E06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="Times New Roman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="Times New Roman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A4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frame="1"/>
        <w:left w:val="single" w:sz="2" w:space="10" w:color="F07F09" w:frame="1"/>
        <w:bottom w:val="single" w:sz="2" w:space="10" w:color="F07F09" w:frame="1"/>
        <w:right w:val="single" w:sz="2" w:space="10" w:color="F07F09" w:frame="1"/>
      </w:pBdr>
      <w:ind w:left="1152" w:right="1152"/>
    </w:pPr>
    <w:rPr>
      <w:rFonts w:eastAsia="Times New Roman"/>
      <w:i/>
      <w:iCs/>
      <w:color w:val="F07F09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/>
      <w:szCs w:val="18"/>
    </w:rPr>
  </w:style>
  <w:style w:type="table" w:customStyle="1" w:styleId="ColorfulGrid1">
    <w:name w:val="Colorful Grid1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/>
    </w:tcPr>
    <w:tblStylePr w:type="firstRow">
      <w:rPr>
        <w:b/>
        <w:bCs/>
      </w:rPr>
      <w:tblPr/>
      <w:tcPr>
        <w:shd w:val="clear" w:color="auto" w:fill="FBCB9A"/>
      </w:tcPr>
    </w:tblStylePr>
    <w:tblStylePr w:type="lastRow">
      <w:rPr>
        <w:b/>
        <w:bCs/>
        <w:color w:val="000000"/>
      </w:rPr>
      <w:tblPr/>
      <w:tcPr>
        <w:shd w:val="clear" w:color="auto" w:fill="FBCB9A"/>
      </w:tcPr>
    </w:tblStylePr>
    <w:tblStylePr w:type="firstCol">
      <w:rPr>
        <w:color w:val="FFFFFF"/>
      </w:rPr>
      <w:tblPr/>
      <w:tcPr>
        <w:shd w:val="clear" w:color="auto" w:fill="B35E06"/>
      </w:tcPr>
    </w:tblStylePr>
    <w:tblStylePr w:type="lastCol">
      <w:rPr>
        <w:color w:val="FFFFFF"/>
      </w:rPr>
      <w:tblPr/>
      <w:tcPr>
        <w:shd w:val="clear" w:color="auto" w:fill="B35E06"/>
      </w:tcPr>
    </w:tblStylePr>
    <w:tblStylePr w:type="band1Vert">
      <w:tblPr/>
      <w:tcPr>
        <w:shd w:val="clear" w:color="auto" w:fill="FABF81"/>
      </w:tcPr>
    </w:tblStylePr>
    <w:tblStylePr w:type="band1Horz">
      <w:tblPr/>
      <w:tcPr>
        <w:shd w:val="clear" w:color="auto" w:fill="FABF81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/>
    </w:tcPr>
    <w:tblStylePr w:type="firstRow">
      <w:rPr>
        <w:b/>
        <w:bCs/>
      </w:rPr>
      <w:tblPr/>
      <w:tcPr>
        <w:shd w:val="clear" w:color="auto" w:fill="E59CA4"/>
      </w:tcPr>
    </w:tblStylePr>
    <w:tblStylePr w:type="lastRow">
      <w:rPr>
        <w:b/>
        <w:bCs/>
        <w:color w:val="000000"/>
      </w:rPr>
      <w:tblPr/>
      <w:tcPr>
        <w:shd w:val="clear" w:color="auto" w:fill="E59CA4"/>
      </w:tcPr>
    </w:tblStylePr>
    <w:tblStylePr w:type="firstCol">
      <w:rPr>
        <w:color w:val="FFFFFF"/>
      </w:rPr>
      <w:tblPr/>
      <w:tcPr>
        <w:shd w:val="clear" w:color="auto" w:fill="761E28"/>
      </w:tcPr>
    </w:tblStylePr>
    <w:tblStylePr w:type="lastCol">
      <w:rPr>
        <w:color w:val="FFFFFF"/>
      </w:rPr>
      <w:tblPr/>
      <w:tcPr>
        <w:shd w:val="clear" w:color="auto" w:fill="761E28"/>
      </w:tcPr>
    </w:tblStylePr>
    <w:tblStylePr w:type="band1Vert">
      <w:tblPr/>
      <w:tcPr>
        <w:shd w:val="clear" w:color="auto" w:fill="DF848E"/>
      </w:tcPr>
    </w:tblStylePr>
    <w:tblStylePr w:type="band1Horz">
      <w:tblPr/>
      <w:tcPr>
        <w:shd w:val="clear" w:color="auto" w:fill="DF848E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/>
    </w:tcPr>
    <w:tblStylePr w:type="firstRow">
      <w:rPr>
        <w:b/>
        <w:bCs/>
      </w:rPr>
      <w:tblPr/>
      <w:tcPr>
        <w:shd w:val="clear" w:color="auto" w:fill="89C2E5"/>
      </w:tcPr>
    </w:tblStylePr>
    <w:tblStylePr w:type="lastRow">
      <w:rPr>
        <w:b/>
        <w:bCs/>
        <w:color w:val="000000"/>
      </w:rPr>
      <w:tblPr/>
      <w:tcPr>
        <w:shd w:val="clear" w:color="auto" w:fill="89C2E5"/>
      </w:tcPr>
    </w:tblStylePr>
    <w:tblStylePr w:type="firstCol">
      <w:rPr>
        <w:color w:val="FFFFFF"/>
      </w:rPr>
      <w:tblPr/>
      <w:tcPr>
        <w:shd w:val="clear" w:color="auto" w:fill="14415C"/>
      </w:tcPr>
    </w:tblStylePr>
    <w:tblStylePr w:type="lastCol">
      <w:rPr>
        <w:color w:val="FFFFFF"/>
      </w:rPr>
      <w:tblPr/>
      <w:tcPr>
        <w:shd w:val="clear" w:color="auto" w:fill="14415C"/>
      </w:tcPr>
    </w:tblStylePr>
    <w:tblStylePr w:type="band1Vert">
      <w:tblPr/>
      <w:tcPr>
        <w:shd w:val="clear" w:color="auto" w:fill="6CB4DF"/>
      </w:tcPr>
    </w:tblStylePr>
    <w:tblStylePr w:type="band1Horz">
      <w:tblPr/>
      <w:tcPr>
        <w:shd w:val="clear" w:color="auto" w:fill="6CB4D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/>
    </w:tcPr>
    <w:tblStylePr w:type="firstRow">
      <w:rPr>
        <w:b/>
        <w:bCs/>
      </w:rPr>
      <w:tblPr/>
      <w:tcPr>
        <w:shd w:val="clear" w:color="auto" w:fill="B3D5AB"/>
      </w:tcPr>
    </w:tblStylePr>
    <w:tblStylePr w:type="lastRow">
      <w:rPr>
        <w:b/>
        <w:bCs/>
        <w:color w:val="000000"/>
      </w:rPr>
      <w:tblPr/>
      <w:tcPr>
        <w:shd w:val="clear" w:color="auto" w:fill="B3D5AB"/>
      </w:tcPr>
    </w:tblStylePr>
    <w:tblStylePr w:type="firstCol">
      <w:rPr>
        <w:color w:val="FFFFFF"/>
      </w:rPr>
      <w:tblPr/>
      <w:tcPr>
        <w:shd w:val="clear" w:color="auto" w:fill="3A6331"/>
      </w:tcPr>
    </w:tblStylePr>
    <w:tblStylePr w:type="lastCol">
      <w:rPr>
        <w:color w:val="FFFFFF"/>
      </w:rPr>
      <w:tblPr/>
      <w:tcPr>
        <w:shd w:val="clear" w:color="auto" w:fill="3A6331"/>
      </w:tcPr>
    </w:tblStylePr>
    <w:tblStylePr w:type="band1Vert">
      <w:tblPr/>
      <w:tcPr>
        <w:shd w:val="clear" w:color="auto" w:fill="A0CB97"/>
      </w:tcPr>
    </w:tblStylePr>
    <w:tblStylePr w:type="band1Horz">
      <w:tblPr/>
      <w:tcPr>
        <w:shd w:val="clear" w:color="auto" w:fill="A0CB97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/>
    </w:tcPr>
    <w:tblStylePr w:type="firstRow">
      <w:rPr>
        <w:b/>
        <w:bCs/>
      </w:rPr>
      <w:tblPr/>
      <w:tcPr>
        <w:shd w:val="clear" w:color="auto" w:fill="BFAFCF"/>
      </w:tcPr>
    </w:tblStylePr>
    <w:tblStylePr w:type="lastRow">
      <w:rPr>
        <w:b/>
        <w:bCs/>
        <w:color w:val="000000"/>
      </w:rPr>
      <w:tblPr/>
      <w:tcPr>
        <w:shd w:val="clear" w:color="auto" w:fill="BFAFCF"/>
      </w:tcPr>
    </w:tblStylePr>
    <w:tblStylePr w:type="firstCol">
      <w:rPr>
        <w:color w:val="FFFFFF"/>
      </w:rPr>
      <w:tblPr/>
      <w:tcPr>
        <w:shd w:val="clear" w:color="auto" w:fill="473659"/>
      </w:tcPr>
    </w:tblStylePr>
    <w:tblStylePr w:type="lastCol">
      <w:rPr>
        <w:color w:val="FFFFFF"/>
      </w:rPr>
      <w:tblPr/>
      <w:tcPr>
        <w:shd w:val="clear" w:color="auto" w:fill="473659"/>
      </w:tcPr>
    </w:tblStylePr>
    <w:tblStylePr w:type="band1Vert">
      <w:tblPr/>
      <w:tcPr>
        <w:shd w:val="clear" w:color="auto" w:fill="AF9BC3"/>
      </w:tcPr>
    </w:tblStylePr>
    <w:tblStylePr w:type="band1Horz">
      <w:tblPr/>
      <w:tcPr>
        <w:shd w:val="clear" w:color="auto" w:fill="AF9BC3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/>
    </w:tcPr>
    <w:tblStylePr w:type="firstRow">
      <w:rPr>
        <w:b/>
        <w:bCs/>
      </w:rPr>
      <w:tblPr/>
      <w:tcPr>
        <w:shd w:val="clear" w:color="auto" w:fill="E6D5BC"/>
      </w:tcPr>
    </w:tblStylePr>
    <w:tblStylePr w:type="lastRow">
      <w:rPr>
        <w:b/>
        <w:bCs/>
        <w:color w:val="000000"/>
      </w:rPr>
      <w:tblPr/>
      <w:tcPr>
        <w:shd w:val="clear" w:color="auto" w:fill="E6D5BC"/>
      </w:tcPr>
    </w:tblStylePr>
    <w:tblStylePr w:type="firstCol">
      <w:rPr>
        <w:color w:val="FFFFFF"/>
      </w:rPr>
      <w:tblPr/>
      <w:tcPr>
        <w:shd w:val="clear" w:color="auto" w:fill="997339"/>
      </w:tcPr>
    </w:tblStylePr>
    <w:tblStylePr w:type="lastCol">
      <w:rPr>
        <w:color w:val="FFFFFF"/>
      </w:rPr>
      <w:tblPr/>
      <w:tcPr>
        <w:shd w:val="clear" w:color="auto" w:fill="997339"/>
      </w:tcPr>
    </w:tblStylePr>
    <w:tblStylePr w:type="band1Vert">
      <w:tblPr/>
      <w:tcPr>
        <w:shd w:val="clear" w:color="auto" w:fill="E0CBAC"/>
      </w:tcPr>
    </w:tblStylePr>
    <w:tblStylePr w:type="band1Horz">
      <w:tblPr/>
      <w:tcPr>
        <w:shd w:val="clear" w:color="auto" w:fill="E0CBAC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212B"/>
      </w:tcPr>
    </w:tblStylePr>
    <w:tblStylePr w:type="lastRow">
      <w:rPr>
        <w:b/>
        <w:bCs/>
        <w:color w:val="7F212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212B"/>
      </w:tcPr>
    </w:tblStylePr>
    <w:tblStylePr w:type="lastRow">
      <w:rPr>
        <w:b/>
        <w:bCs/>
        <w:color w:val="7F212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/>
      </w:tcPr>
    </w:tblStylePr>
    <w:tblStylePr w:type="band1Horz">
      <w:tblPr/>
      <w:tcPr>
        <w:shd w:val="clear" w:color="auto" w:fill="FDE5CC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212B"/>
      </w:tcPr>
    </w:tblStylePr>
    <w:tblStylePr w:type="lastRow">
      <w:rPr>
        <w:b/>
        <w:bCs/>
        <w:color w:val="7F212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/>
      </w:tcPr>
    </w:tblStylePr>
    <w:tblStylePr w:type="band1Horz">
      <w:tblPr/>
      <w:tcPr>
        <w:shd w:val="clear" w:color="auto" w:fill="F2CDD1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E6A34"/>
      </w:tcPr>
    </w:tblStylePr>
    <w:tblStylePr w:type="lastRow">
      <w:rPr>
        <w:b/>
        <w:bCs/>
        <w:color w:val="3E6A3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/>
      </w:tcPr>
    </w:tblStylePr>
    <w:tblStylePr w:type="band1Horz">
      <w:tblPr/>
      <w:tcPr>
        <w:shd w:val="clear" w:color="auto" w:fill="C3E0F2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54663"/>
      </w:tcPr>
    </w:tblStylePr>
    <w:tblStylePr w:type="lastRow">
      <w:rPr>
        <w:b/>
        <w:bCs/>
        <w:color w:val="15466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/>
      </w:tcPr>
    </w:tblStylePr>
    <w:tblStylePr w:type="band1Horz">
      <w:tblPr/>
      <w:tcPr>
        <w:shd w:val="clear" w:color="auto" w:fill="D9EAD5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37B3D"/>
      </w:tcPr>
    </w:tblStylePr>
    <w:tblStylePr w:type="lastRow">
      <w:rPr>
        <w:b/>
        <w:bCs/>
        <w:color w:val="A37B3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/>
      </w:tcPr>
    </w:tblStylePr>
    <w:tblStylePr w:type="band1Horz">
      <w:tblPr/>
      <w:tcPr>
        <w:shd w:val="clear" w:color="auto" w:fill="DFD7E7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C395F"/>
      </w:tcPr>
    </w:tblStylePr>
    <w:tblStylePr w:type="lastRow">
      <w:rPr>
        <w:b/>
        <w:bCs/>
        <w:color w:val="4C395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shd w:val="clear" w:color="auto" w:fill="F2EADD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293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2936"/>
        <w:left w:val="single" w:sz="4" w:space="0" w:color="F07F09"/>
        <w:bottom w:val="single" w:sz="4" w:space="0" w:color="F07F09"/>
        <w:right w:val="single" w:sz="4" w:space="0" w:color="F07F0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F4C0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F4C05"/>
          <w:insideV w:val="nil"/>
        </w:tcBorders>
        <w:shd w:val="clear" w:color="auto" w:fill="8F4C0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/>
      </w:tcPr>
    </w:tblStylePr>
    <w:tblStylePr w:type="band1Vert">
      <w:tblPr/>
      <w:tcPr>
        <w:shd w:val="clear" w:color="auto" w:fill="FBCB9A"/>
      </w:tcPr>
    </w:tblStylePr>
    <w:tblStylePr w:type="band1Horz">
      <w:tblPr/>
      <w:tcPr>
        <w:shd w:val="clear" w:color="auto" w:fill="FABF8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2936"/>
        <w:left w:val="single" w:sz="4" w:space="0" w:color="9F2936"/>
        <w:bottom w:val="single" w:sz="4" w:space="0" w:color="9F2936"/>
        <w:right w:val="single" w:sz="4" w:space="0" w:color="9F293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F182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1820"/>
          <w:insideV w:val="nil"/>
        </w:tcBorders>
        <w:shd w:val="clear" w:color="auto" w:fill="5F182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/>
      </w:tcPr>
    </w:tblStylePr>
    <w:tblStylePr w:type="band1Vert">
      <w:tblPr/>
      <w:tcPr>
        <w:shd w:val="clear" w:color="auto" w:fill="E59CA4"/>
      </w:tcPr>
    </w:tblStylePr>
    <w:tblStylePr w:type="band1Horz">
      <w:tblPr/>
      <w:tcPr>
        <w:shd w:val="clear" w:color="auto" w:fill="DF848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4E8542"/>
        <w:left w:val="single" w:sz="4" w:space="0" w:color="1B587C"/>
        <w:bottom w:val="single" w:sz="4" w:space="0" w:color="1B587C"/>
        <w:right w:val="single" w:sz="4" w:space="0" w:color="1B587C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0344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0344A"/>
          <w:insideV w:val="nil"/>
        </w:tcBorders>
        <w:shd w:val="clear" w:color="auto" w:fill="10344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/>
      </w:tcPr>
    </w:tblStylePr>
    <w:tblStylePr w:type="band1Vert">
      <w:tblPr/>
      <w:tcPr>
        <w:shd w:val="clear" w:color="auto" w:fill="89C2E5"/>
      </w:tcPr>
    </w:tblStylePr>
    <w:tblStylePr w:type="band1Horz">
      <w:tblPr/>
      <w:tcPr>
        <w:shd w:val="clear" w:color="auto" w:fill="6CB4D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1B587C"/>
        <w:left w:val="single" w:sz="4" w:space="0" w:color="4E8542"/>
        <w:bottom w:val="single" w:sz="4" w:space="0" w:color="4E8542"/>
        <w:right w:val="single" w:sz="4" w:space="0" w:color="4E854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E4F2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E4F27"/>
          <w:insideV w:val="nil"/>
        </w:tcBorders>
        <w:shd w:val="clear" w:color="auto" w:fill="2E4F2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/>
      </w:tcPr>
    </w:tblStylePr>
    <w:tblStylePr w:type="band1Vert">
      <w:tblPr/>
      <w:tcPr>
        <w:shd w:val="clear" w:color="auto" w:fill="B3D5AB"/>
      </w:tcPr>
    </w:tblStylePr>
    <w:tblStylePr w:type="band1Horz">
      <w:tblPr/>
      <w:tcPr>
        <w:shd w:val="clear" w:color="auto" w:fill="A0CB9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19859"/>
        <w:left w:val="single" w:sz="4" w:space="0" w:color="604878"/>
        <w:bottom w:val="single" w:sz="4" w:space="0" w:color="604878"/>
        <w:right w:val="single" w:sz="4" w:space="0" w:color="604878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92B4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92B47"/>
          <w:insideV w:val="nil"/>
        </w:tcBorders>
        <w:shd w:val="clear" w:color="auto" w:fill="392B4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/>
      </w:tcPr>
    </w:tblStylePr>
    <w:tblStylePr w:type="band1Vert">
      <w:tblPr/>
      <w:tcPr>
        <w:shd w:val="clear" w:color="auto" w:fill="BFAFCF"/>
      </w:tcPr>
    </w:tblStylePr>
    <w:tblStylePr w:type="band1Horz">
      <w:tblPr/>
      <w:tcPr>
        <w:shd w:val="clear" w:color="auto" w:fill="AF9BC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24" w:space="0" w:color="604878"/>
        <w:left w:val="single" w:sz="4" w:space="0" w:color="C19859"/>
        <w:bottom w:val="single" w:sz="4" w:space="0" w:color="C19859"/>
        <w:right w:val="single" w:sz="4" w:space="0" w:color="C198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A5C2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A5C2E"/>
          <w:insideV w:val="nil"/>
        </w:tcBorders>
        <w:shd w:val="clear" w:color="auto" w:fill="7A5C2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/>
      </w:tcPr>
    </w:tblStylePr>
    <w:tblStylePr w:type="band1Vert">
      <w:tblPr/>
      <w:tcPr>
        <w:shd w:val="clear" w:color="auto" w:fill="E6D5BC"/>
      </w:tcPr>
    </w:tblStylePr>
    <w:tblStylePr w:type="band1Horz">
      <w:tblPr/>
      <w:tcPr>
        <w:shd w:val="clear" w:color="auto" w:fill="E0CBA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73F0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35E0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35E0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1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1E2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1E2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D2B3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4415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4415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6422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A633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A633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F233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7365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7365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64C2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9733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9733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="Century Gothic" w:eastAsia="Times New Roman" w:hAnsi="Century Gothic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="Century Gothic" w:eastAsia="Times New Roman" w:hAnsi="Century Gothic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="Times New Roman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="Times New Roman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FBCB9A"/>
        <w:left w:val="single" w:sz="4" w:space="0" w:color="FBCB9A"/>
        <w:bottom w:val="single" w:sz="4" w:space="0" w:color="FBCB9A"/>
        <w:right w:val="single" w:sz="4" w:space="0" w:color="FBCB9A"/>
        <w:insideH w:val="single" w:sz="4" w:space="0" w:color="FBCB9A"/>
        <w:insideV w:val="single" w:sz="4" w:space="0" w:color="FBCB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E59CA4"/>
        <w:left w:val="single" w:sz="4" w:space="0" w:color="E59CA4"/>
        <w:bottom w:val="single" w:sz="4" w:space="0" w:color="E59CA4"/>
        <w:right w:val="single" w:sz="4" w:space="0" w:color="E59CA4"/>
        <w:insideH w:val="single" w:sz="4" w:space="0" w:color="E59CA4"/>
        <w:insideV w:val="single" w:sz="4" w:space="0" w:color="E59C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89C2E5"/>
        <w:left w:val="single" w:sz="4" w:space="0" w:color="89C2E5"/>
        <w:bottom w:val="single" w:sz="4" w:space="0" w:color="89C2E5"/>
        <w:right w:val="single" w:sz="4" w:space="0" w:color="89C2E5"/>
        <w:insideH w:val="single" w:sz="4" w:space="0" w:color="89C2E5"/>
        <w:insideV w:val="single" w:sz="4" w:space="0" w:color="89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B3D5AB"/>
        <w:left w:val="single" w:sz="4" w:space="0" w:color="B3D5AB"/>
        <w:bottom w:val="single" w:sz="4" w:space="0" w:color="B3D5AB"/>
        <w:right w:val="single" w:sz="4" w:space="0" w:color="B3D5AB"/>
        <w:insideH w:val="single" w:sz="4" w:space="0" w:color="B3D5AB"/>
        <w:insideV w:val="single" w:sz="4" w:space="0" w:color="B3D5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BFAFCF"/>
        <w:left w:val="single" w:sz="4" w:space="0" w:color="BFAFCF"/>
        <w:bottom w:val="single" w:sz="4" w:space="0" w:color="BFAFCF"/>
        <w:right w:val="single" w:sz="4" w:space="0" w:color="BFAFCF"/>
        <w:insideH w:val="single" w:sz="4" w:space="0" w:color="BFAFCF"/>
        <w:insideV w:val="single" w:sz="4" w:space="0" w:color="BFAFC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F5C61"/>
    <w:tblPr>
      <w:tblStyleRowBandSize w:val="1"/>
      <w:tblStyleColBandSize w:val="1"/>
      <w:tblInd w:w="0" w:type="dxa"/>
      <w:tblBorders>
        <w:top w:val="single" w:sz="4" w:space="0" w:color="E6D5BC"/>
        <w:left w:val="single" w:sz="4" w:space="0" w:color="E6D5BC"/>
        <w:bottom w:val="single" w:sz="4" w:space="0" w:color="E6D5BC"/>
        <w:right w:val="single" w:sz="4" w:space="0" w:color="E6D5BC"/>
        <w:insideH w:val="single" w:sz="4" w:space="0" w:color="E6D5BC"/>
        <w:insideV w:val="single" w:sz="4" w:space="0" w:color="E6D5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F9B268"/>
        <w:bottom w:val="single" w:sz="2" w:space="0" w:color="F9B268"/>
        <w:insideH w:val="single" w:sz="2" w:space="0" w:color="F9B268"/>
        <w:insideV w:val="single" w:sz="2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9B26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GridTable2Accent2">
    <w:name w:val="Grid Table 2 Accent 2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D86B77"/>
        <w:bottom w:val="single" w:sz="2" w:space="0" w:color="D86B77"/>
        <w:insideH w:val="single" w:sz="2" w:space="0" w:color="D86B77"/>
        <w:insideV w:val="single" w:sz="2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86B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GridTable2Accent3">
    <w:name w:val="Grid Table 2 Accent 3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4DA4D8"/>
        <w:bottom w:val="single" w:sz="2" w:space="0" w:color="4DA4D8"/>
        <w:insideH w:val="single" w:sz="2" w:space="0" w:color="4DA4D8"/>
        <w:insideV w:val="single" w:sz="2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4DA4D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2Accent4">
    <w:name w:val="Grid Table 2 Accent 4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8DC182"/>
        <w:bottom w:val="single" w:sz="2" w:space="0" w:color="8DC182"/>
        <w:insideH w:val="single" w:sz="2" w:space="0" w:color="8DC182"/>
        <w:insideV w:val="single" w:sz="2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DC182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GridTable2Accent5">
    <w:name w:val="Grid Table 2 Accent 5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9F87B7"/>
        <w:bottom w:val="single" w:sz="2" w:space="0" w:color="9F87B7"/>
        <w:insideH w:val="single" w:sz="2" w:space="0" w:color="9F87B7"/>
        <w:insideV w:val="single" w:sz="2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F87B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GridTable2Accent6">
    <w:name w:val="Grid Table 2 Accent 6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2" w:space="0" w:color="D9C19B"/>
        <w:bottom w:val="single" w:sz="2" w:space="0" w:color="D9C19B"/>
        <w:insideH w:val="single" w:sz="2" w:space="0" w:color="D9C19B"/>
        <w:insideV w:val="single" w:sz="2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C1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GridTable3">
    <w:name w:val="Grid Table 3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  <w:insideV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  <w:tblStylePr w:type="neCell">
      <w:tblPr/>
      <w:tcPr>
        <w:tcBorders>
          <w:bottom w:val="single" w:sz="4" w:space="0" w:color="F9B268"/>
        </w:tcBorders>
      </w:tcPr>
    </w:tblStylePr>
    <w:tblStylePr w:type="nwCell">
      <w:tblPr/>
      <w:tcPr>
        <w:tcBorders>
          <w:bottom w:val="single" w:sz="4" w:space="0" w:color="F9B268"/>
        </w:tcBorders>
      </w:tcPr>
    </w:tblStylePr>
    <w:tblStylePr w:type="seCell">
      <w:tblPr/>
      <w:tcPr>
        <w:tcBorders>
          <w:top w:val="single" w:sz="4" w:space="0" w:color="F9B268"/>
        </w:tcBorders>
      </w:tcPr>
    </w:tblStylePr>
    <w:tblStylePr w:type="swCell">
      <w:tblPr/>
      <w:tcPr>
        <w:tcBorders>
          <w:top w:val="single" w:sz="4" w:space="0" w:color="F9B268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D86B77"/>
        <w:left w:val="single" w:sz="4" w:space="0" w:color="D86B77"/>
        <w:bottom w:val="single" w:sz="4" w:space="0" w:color="D86B77"/>
        <w:right w:val="single" w:sz="4" w:space="0" w:color="D86B77"/>
        <w:insideH w:val="single" w:sz="4" w:space="0" w:color="D86B77"/>
        <w:insideV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  <w:tblStylePr w:type="neCell">
      <w:tblPr/>
      <w:tcPr>
        <w:tcBorders>
          <w:bottom w:val="single" w:sz="4" w:space="0" w:color="D86B77"/>
        </w:tcBorders>
      </w:tcPr>
    </w:tblStylePr>
    <w:tblStylePr w:type="nwCell">
      <w:tblPr/>
      <w:tcPr>
        <w:tcBorders>
          <w:bottom w:val="single" w:sz="4" w:space="0" w:color="D86B77"/>
        </w:tcBorders>
      </w:tcPr>
    </w:tblStylePr>
    <w:tblStylePr w:type="seCell">
      <w:tblPr/>
      <w:tcPr>
        <w:tcBorders>
          <w:top w:val="single" w:sz="4" w:space="0" w:color="D86B77"/>
        </w:tcBorders>
      </w:tcPr>
    </w:tblStylePr>
    <w:tblStylePr w:type="swCell">
      <w:tblPr/>
      <w:tcPr>
        <w:tcBorders>
          <w:top w:val="single" w:sz="4" w:space="0" w:color="D86B77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  <w:tblStylePr w:type="neCell">
      <w:tblPr/>
      <w:tcPr>
        <w:tcBorders>
          <w:bottom w:val="single" w:sz="4" w:space="0" w:color="4DA4D8"/>
        </w:tcBorders>
      </w:tcPr>
    </w:tblStylePr>
    <w:tblStylePr w:type="nwCell">
      <w:tblPr/>
      <w:tcPr>
        <w:tcBorders>
          <w:bottom w:val="single" w:sz="4" w:space="0" w:color="4DA4D8"/>
        </w:tcBorders>
      </w:tcPr>
    </w:tblStylePr>
    <w:tblStylePr w:type="seCell">
      <w:tblPr/>
      <w:tcPr>
        <w:tcBorders>
          <w:top w:val="single" w:sz="4" w:space="0" w:color="4DA4D8"/>
        </w:tcBorders>
      </w:tcPr>
    </w:tblStylePr>
    <w:tblStylePr w:type="swCell">
      <w:tblPr/>
      <w:tcPr>
        <w:tcBorders>
          <w:top w:val="single" w:sz="4" w:space="0" w:color="4DA4D8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8DC182"/>
        <w:left w:val="single" w:sz="4" w:space="0" w:color="8DC182"/>
        <w:bottom w:val="single" w:sz="4" w:space="0" w:color="8DC182"/>
        <w:right w:val="single" w:sz="4" w:space="0" w:color="8DC182"/>
        <w:insideH w:val="single" w:sz="4" w:space="0" w:color="8DC182"/>
        <w:insideV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  <w:tblStylePr w:type="neCell">
      <w:tblPr/>
      <w:tcPr>
        <w:tcBorders>
          <w:bottom w:val="single" w:sz="4" w:space="0" w:color="8DC182"/>
        </w:tcBorders>
      </w:tcPr>
    </w:tblStylePr>
    <w:tblStylePr w:type="nwCell">
      <w:tblPr/>
      <w:tcPr>
        <w:tcBorders>
          <w:bottom w:val="single" w:sz="4" w:space="0" w:color="8DC182"/>
        </w:tcBorders>
      </w:tcPr>
    </w:tblStylePr>
    <w:tblStylePr w:type="seCell">
      <w:tblPr/>
      <w:tcPr>
        <w:tcBorders>
          <w:top w:val="single" w:sz="4" w:space="0" w:color="8DC182"/>
        </w:tcBorders>
      </w:tcPr>
    </w:tblStylePr>
    <w:tblStylePr w:type="swCell">
      <w:tblPr/>
      <w:tcPr>
        <w:tcBorders>
          <w:top w:val="single" w:sz="4" w:space="0" w:color="8DC182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9F87B7"/>
        <w:left w:val="single" w:sz="4" w:space="0" w:color="9F87B7"/>
        <w:bottom w:val="single" w:sz="4" w:space="0" w:color="9F87B7"/>
        <w:right w:val="single" w:sz="4" w:space="0" w:color="9F87B7"/>
        <w:insideH w:val="single" w:sz="4" w:space="0" w:color="9F87B7"/>
        <w:insideV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  <w:tblStylePr w:type="neCell">
      <w:tblPr/>
      <w:tcPr>
        <w:tcBorders>
          <w:bottom w:val="single" w:sz="4" w:space="0" w:color="9F87B7"/>
        </w:tcBorders>
      </w:tcPr>
    </w:tblStylePr>
    <w:tblStylePr w:type="nwCell">
      <w:tblPr/>
      <w:tcPr>
        <w:tcBorders>
          <w:bottom w:val="single" w:sz="4" w:space="0" w:color="9F87B7"/>
        </w:tcBorders>
      </w:tcPr>
    </w:tblStylePr>
    <w:tblStylePr w:type="seCell">
      <w:tblPr/>
      <w:tcPr>
        <w:tcBorders>
          <w:top w:val="single" w:sz="4" w:space="0" w:color="9F87B7"/>
        </w:tcBorders>
      </w:tcPr>
    </w:tblStylePr>
    <w:tblStylePr w:type="swCell">
      <w:tblPr/>
      <w:tcPr>
        <w:tcBorders>
          <w:top w:val="single" w:sz="4" w:space="0" w:color="9F87B7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D9C19B"/>
        <w:left w:val="single" w:sz="4" w:space="0" w:color="D9C19B"/>
        <w:bottom w:val="single" w:sz="4" w:space="0" w:color="D9C19B"/>
        <w:right w:val="single" w:sz="4" w:space="0" w:color="D9C19B"/>
        <w:insideH w:val="single" w:sz="4" w:space="0" w:color="D9C19B"/>
        <w:insideV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  <w:tblStylePr w:type="neCell">
      <w:tblPr/>
      <w:tcPr>
        <w:tcBorders>
          <w:bottom w:val="single" w:sz="4" w:space="0" w:color="D9C19B"/>
        </w:tcBorders>
      </w:tcPr>
    </w:tblStylePr>
    <w:tblStylePr w:type="nwCell">
      <w:tblPr/>
      <w:tcPr>
        <w:tcBorders>
          <w:bottom w:val="single" w:sz="4" w:space="0" w:color="D9C19B"/>
        </w:tcBorders>
      </w:tcPr>
    </w:tblStylePr>
    <w:tblStylePr w:type="seCell">
      <w:tblPr/>
      <w:tcPr>
        <w:tcBorders>
          <w:top w:val="single" w:sz="4" w:space="0" w:color="D9C19B"/>
        </w:tcBorders>
      </w:tcPr>
    </w:tblStylePr>
    <w:tblStylePr w:type="swCell">
      <w:tblPr/>
      <w:tcPr>
        <w:tcBorders>
          <w:top w:val="single" w:sz="4" w:space="0" w:color="D9C19B"/>
        </w:tcBorders>
      </w:tcPr>
    </w:tblStylePr>
  </w:style>
  <w:style w:type="table" w:customStyle="1" w:styleId="GridTable4">
    <w:name w:val="Grid Table 4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  <w:insideV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07F09"/>
          <w:left w:val="single" w:sz="4" w:space="0" w:color="F07F09"/>
          <w:bottom w:val="single" w:sz="4" w:space="0" w:color="F07F09"/>
          <w:right w:val="single" w:sz="4" w:space="0" w:color="F07F09"/>
          <w:insideH w:val="nil"/>
          <w:insideV w:val="nil"/>
        </w:tcBorders>
        <w:shd w:val="clear" w:color="auto" w:fill="F07F09"/>
      </w:tcPr>
    </w:tblStylePr>
    <w:tblStylePr w:type="lastRow">
      <w:rPr>
        <w:b/>
        <w:bCs/>
      </w:rPr>
      <w:tblPr/>
      <w:tcPr>
        <w:tcBorders>
          <w:top w:val="double" w:sz="4" w:space="0" w:color="F07F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GridTable4Accent2">
    <w:name w:val="Grid Table 4 Accent 2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D86B77"/>
        <w:left w:val="single" w:sz="4" w:space="0" w:color="D86B77"/>
        <w:bottom w:val="single" w:sz="4" w:space="0" w:color="D86B77"/>
        <w:right w:val="single" w:sz="4" w:space="0" w:color="D86B77"/>
        <w:insideH w:val="single" w:sz="4" w:space="0" w:color="D86B77"/>
        <w:insideV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F2936"/>
          <w:left w:val="single" w:sz="4" w:space="0" w:color="9F2936"/>
          <w:bottom w:val="single" w:sz="4" w:space="0" w:color="9F2936"/>
          <w:right w:val="single" w:sz="4" w:space="0" w:color="9F2936"/>
          <w:insideH w:val="nil"/>
          <w:insideV w:val="nil"/>
        </w:tcBorders>
        <w:shd w:val="clear" w:color="auto" w:fill="9F2936"/>
      </w:tcPr>
    </w:tblStylePr>
    <w:tblStylePr w:type="lastRow">
      <w:rPr>
        <w:b/>
        <w:bCs/>
      </w:rPr>
      <w:tblPr/>
      <w:tcPr>
        <w:tcBorders>
          <w:top w:val="double" w:sz="4" w:space="0" w:color="9F293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GridTable4Accent3">
    <w:name w:val="Grid Table 4 Accent 3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Accent4">
    <w:name w:val="Grid Table 4 Accent 4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8DC182"/>
        <w:left w:val="single" w:sz="4" w:space="0" w:color="8DC182"/>
        <w:bottom w:val="single" w:sz="4" w:space="0" w:color="8DC182"/>
        <w:right w:val="single" w:sz="4" w:space="0" w:color="8DC182"/>
        <w:insideH w:val="single" w:sz="4" w:space="0" w:color="8DC182"/>
        <w:insideV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E8542"/>
          <w:left w:val="single" w:sz="4" w:space="0" w:color="4E8542"/>
          <w:bottom w:val="single" w:sz="4" w:space="0" w:color="4E8542"/>
          <w:right w:val="single" w:sz="4" w:space="0" w:color="4E8542"/>
          <w:insideH w:val="nil"/>
          <w:insideV w:val="nil"/>
        </w:tcBorders>
        <w:shd w:val="clear" w:color="auto" w:fill="4E8542"/>
      </w:tcPr>
    </w:tblStylePr>
    <w:tblStylePr w:type="lastRow">
      <w:rPr>
        <w:b/>
        <w:bCs/>
      </w:rPr>
      <w:tblPr/>
      <w:tcPr>
        <w:tcBorders>
          <w:top w:val="double" w:sz="4" w:space="0" w:color="4E854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GridTable4Accent5">
    <w:name w:val="Grid Table 4 Accent 5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9F87B7"/>
        <w:left w:val="single" w:sz="4" w:space="0" w:color="9F87B7"/>
        <w:bottom w:val="single" w:sz="4" w:space="0" w:color="9F87B7"/>
        <w:right w:val="single" w:sz="4" w:space="0" w:color="9F87B7"/>
        <w:insideH w:val="single" w:sz="4" w:space="0" w:color="9F87B7"/>
        <w:insideV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604878"/>
          <w:left w:val="single" w:sz="4" w:space="0" w:color="604878"/>
          <w:bottom w:val="single" w:sz="4" w:space="0" w:color="604878"/>
          <w:right w:val="single" w:sz="4" w:space="0" w:color="604878"/>
          <w:insideH w:val="nil"/>
          <w:insideV w:val="nil"/>
        </w:tcBorders>
        <w:shd w:val="clear" w:color="auto" w:fill="604878"/>
      </w:tcPr>
    </w:tblStylePr>
    <w:tblStylePr w:type="lastRow">
      <w:rPr>
        <w:b/>
        <w:bCs/>
      </w:rPr>
      <w:tblPr/>
      <w:tcPr>
        <w:tcBorders>
          <w:top w:val="double" w:sz="4" w:space="0" w:color="60487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GridTable4Accent6">
    <w:name w:val="Grid Table 4 Accent 6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D9C19B"/>
        <w:left w:val="single" w:sz="4" w:space="0" w:color="D9C19B"/>
        <w:bottom w:val="single" w:sz="4" w:space="0" w:color="D9C19B"/>
        <w:right w:val="single" w:sz="4" w:space="0" w:color="D9C19B"/>
        <w:insideH w:val="single" w:sz="4" w:space="0" w:color="D9C19B"/>
        <w:insideV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19859"/>
          <w:left w:val="single" w:sz="4" w:space="0" w:color="C19859"/>
          <w:bottom w:val="single" w:sz="4" w:space="0" w:color="C19859"/>
          <w:right w:val="single" w:sz="4" w:space="0" w:color="C19859"/>
          <w:insideH w:val="nil"/>
          <w:insideV w:val="nil"/>
        </w:tcBorders>
        <w:shd w:val="clear" w:color="auto" w:fill="C19859"/>
      </w:tcPr>
    </w:tblStylePr>
    <w:tblStylePr w:type="lastRow">
      <w:rPr>
        <w:b/>
        <w:bCs/>
      </w:rPr>
      <w:tblPr/>
      <w:tcPr>
        <w:tcBorders>
          <w:top w:val="double" w:sz="4" w:space="0" w:color="C198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GridTable5Dark">
    <w:name w:val="Grid Table 5 Dark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07F0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07F0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07F0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07F09"/>
      </w:tcPr>
    </w:tblStylePr>
    <w:tblStylePr w:type="band1Vert">
      <w:tblPr/>
      <w:tcPr>
        <w:shd w:val="clear" w:color="auto" w:fill="FBCB9A"/>
      </w:tcPr>
    </w:tblStylePr>
    <w:tblStylePr w:type="band1Horz">
      <w:tblPr/>
      <w:tcPr>
        <w:shd w:val="clear" w:color="auto" w:fill="FBCB9A"/>
      </w:tcPr>
    </w:tblStylePr>
  </w:style>
  <w:style w:type="table" w:customStyle="1" w:styleId="GridTable5DarkAccent2">
    <w:name w:val="Grid Table 5 Dark Accent 2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F293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F293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F293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F2936"/>
      </w:tcPr>
    </w:tblStylePr>
    <w:tblStylePr w:type="band1Vert">
      <w:tblPr/>
      <w:tcPr>
        <w:shd w:val="clear" w:color="auto" w:fill="E59CA4"/>
      </w:tcPr>
    </w:tblStylePr>
    <w:tblStylePr w:type="band1Horz">
      <w:tblPr/>
      <w:tcPr>
        <w:shd w:val="clear" w:color="auto" w:fill="E59CA4"/>
      </w:tcPr>
    </w:tblStylePr>
  </w:style>
  <w:style w:type="table" w:customStyle="1" w:styleId="GridTable5DarkAccent3">
    <w:name w:val="Grid Table 5 Dark Accent 3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B587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B587C"/>
      </w:tcPr>
    </w:tblStylePr>
    <w:tblStylePr w:type="band1Vert">
      <w:tblPr/>
      <w:tcPr>
        <w:shd w:val="clear" w:color="auto" w:fill="89C2E5"/>
      </w:tcPr>
    </w:tblStylePr>
    <w:tblStylePr w:type="band1Horz">
      <w:tblPr/>
      <w:tcPr>
        <w:shd w:val="clear" w:color="auto" w:fill="89C2E5"/>
      </w:tcPr>
    </w:tblStylePr>
  </w:style>
  <w:style w:type="table" w:customStyle="1" w:styleId="GridTable5DarkAccent4">
    <w:name w:val="Grid Table 5 Dark Accent 4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E854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E854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E854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E8542"/>
      </w:tcPr>
    </w:tblStylePr>
    <w:tblStylePr w:type="band1Vert">
      <w:tblPr/>
      <w:tcPr>
        <w:shd w:val="clear" w:color="auto" w:fill="B3D5AB"/>
      </w:tcPr>
    </w:tblStylePr>
    <w:tblStylePr w:type="band1Horz">
      <w:tblPr/>
      <w:tcPr>
        <w:shd w:val="clear" w:color="auto" w:fill="B3D5AB"/>
      </w:tcPr>
    </w:tblStylePr>
  </w:style>
  <w:style w:type="table" w:customStyle="1" w:styleId="GridTable5DarkAccent5">
    <w:name w:val="Grid Table 5 Dark Accent 5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60487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60487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60487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604878"/>
      </w:tcPr>
    </w:tblStylePr>
    <w:tblStylePr w:type="band1Vert">
      <w:tblPr/>
      <w:tcPr>
        <w:shd w:val="clear" w:color="auto" w:fill="BFAFCF"/>
      </w:tcPr>
    </w:tblStylePr>
    <w:tblStylePr w:type="band1Horz">
      <w:tblPr/>
      <w:tcPr>
        <w:shd w:val="clear" w:color="auto" w:fill="BFAFCF"/>
      </w:tcPr>
    </w:tblStylePr>
  </w:style>
  <w:style w:type="table" w:customStyle="1" w:styleId="GridTable5DarkAccent6">
    <w:name w:val="Grid Table 5 Dark Accent 6"/>
    <w:basedOn w:val="TableNormal"/>
    <w:uiPriority w:val="50"/>
    <w:rsid w:val="00CF5C6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198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198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198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19859"/>
      </w:tcPr>
    </w:tblStylePr>
    <w:tblStylePr w:type="band1Vert">
      <w:tblPr/>
      <w:tcPr>
        <w:shd w:val="clear" w:color="auto" w:fill="E6D5BC"/>
      </w:tcPr>
    </w:tblStylePr>
    <w:tblStylePr w:type="band1Horz">
      <w:tblPr/>
      <w:tcPr>
        <w:shd w:val="clear" w:color="auto" w:fill="E6D5BC"/>
      </w:tcPr>
    </w:tblStylePr>
  </w:style>
  <w:style w:type="table" w:customStyle="1" w:styleId="GridTable6Colorful">
    <w:name w:val="Grid Table 6 Colorful"/>
    <w:basedOn w:val="TableNormal"/>
    <w:uiPriority w:val="51"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TableNormal"/>
    <w:uiPriority w:val="51"/>
    <w:rsid w:val="00CF5C61"/>
    <w:rPr>
      <w:color w:val="B35E06"/>
    </w:rPr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  <w:insideV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GridTable6ColorfulAccent2">
    <w:name w:val="Grid Table 6 Colorful Accent 2"/>
    <w:basedOn w:val="TableNormal"/>
    <w:uiPriority w:val="51"/>
    <w:rsid w:val="00CF5C61"/>
    <w:rPr>
      <w:color w:val="761E28"/>
    </w:rPr>
    <w:tblPr>
      <w:tblStyleRowBandSize w:val="1"/>
      <w:tblStyleColBandSize w:val="1"/>
      <w:tblInd w:w="0" w:type="dxa"/>
      <w:tblBorders>
        <w:top w:val="single" w:sz="4" w:space="0" w:color="D86B77"/>
        <w:left w:val="single" w:sz="4" w:space="0" w:color="D86B77"/>
        <w:bottom w:val="single" w:sz="4" w:space="0" w:color="D86B77"/>
        <w:right w:val="single" w:sz="4" w:space="0" w:color="D86B77"/>
        <w:insideH w:val="single" w:sz="4" w:space="0" w:color="D86B77"/>
        <w:insideV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GridTable6ColorfulAccent3">
    <w:name w:val="Grid Table 6 Colorful Accent 3"/>
    <w:basedOn w:val="TableNormal"/>
    <w:uiPriority w:val="51"/>
    <w:rsid w:val="00CF5C61"/>
    <w:rPr>
      <w:color w:val="14415C"/>
    </w:rPr>
    <w:tblPr>
      <w:tblStyleRowBandSize w:val="1"/>
      <w:tblStyleColBandSize w:val="1"/>
      <w:tblInd w:w="0" w:type="dxa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6ColorfulAccent4">
    <w:name w:val="Grid Table 6 Colorful Accent 4"/>
    <w:basedOn w:val="TableNormal"/>
    <w:uiPriority w:val="51"/>
    <w:rsid w:val="00CF5C61"/>
    <w:rPr>
      <w:color w:val="3A6331"/>
    </w:rPr>
    <w:tblPr>
      <w:tblStyleRowBandSize w:val="1"/>
      <w:tblStyleColBandSize w:val="1"/>
      <w:tblInd w:w="0" w:type="dxa"/>
      <w:tblBorders>
        <w:top w:val="single" w:sz="4" w:space="0" w:color="8DC182"/>
        <w:left w:val="single" w:sz="4" w:space="0" w:color="8DC182"/>
        <w:bottom w:val="single" w:sz="4" w:space="0" w:color="8DC182"/>
        <w:right w:val="single" w:sz="4" w:space="0" w:color="8DC182"/>
        <w:insideH w:val="single" w:sz="4" w:space="0" w:color="8DC182"/>
        <w:insideV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GridTable6ColorfulAccent5">
    <w:name w:val="Grid Table 6 Colorful Accent 5"/>
    <w:basedOn w:val="TableNormal"/>
    <w:uiPriority w:val="51"/>
    <w:rsid w:val="00CF5C61"/>
    <w:rPr>
      <w:color w:val="473659"/>
    </w:rPr>
    <w:tblPr>
      <w:tblStyleRowBandSize w:val="1"/>
      <w:tblStyleColBandSize w:val="1"/>
      <w:tblInd w:w="0" w:type="dxa"/>
      <w:tblBorders>
        <w:top w:val="single" w:sz="4" w:space="0" w:color="9F87B7"/>
        <w:left w:val="single" w:sz="4" w:space="0" w:color="9F87B7"/>
        <w:bottom w:val="single" w:sz="4" w:space="0" w:color="9F87B7"/>
        <w:right w:val="single" w:sz="4" w:space="0" w:color="9F87B7"/>
        <w:insideH w:val="single" w:sz="4" w:space="0" w:color="9F87B7"/>
        <w:insideV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GridTable6ColorfulAccent6">
    <w:name w:val="Grid Table 6 Colorful Accent 6"/>
    <w:basedOn w:val="TableNormal"/>
    <w:uiPriority w:val="51"/>
    <w:rsid w:val="00CF5C61"/>
    <w:rPr>
      <w:color w:val="997339"/>
    </w:rPr>
    <w:tblPr>
      <w:tblStyleRowBandSize w:val="1"/>
      <w:tblStyleColBandSize w:val="1"/>
      <w:tblInd w:w="0" w:type="dxa"/>
      <w:tblBorders>
        <w:top w:val="single" w:sz="4" w:space="0" w:color="D9C19B"/>
        <w:left w:val="single" w:sz="4" w:space="0" w:color="D9C19B"/>
        <w:bottom w:val="single" w:sz="4" w:space="0" w:color="D9C19B"/>
        <w:right w:val="single" w:sz="4" w:space="0" w:color="D9C19B"/>
        <w:insideH w:val="single" w:sz="4" w:space="0" w:color="D9C19B"/>
        <w:insideV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GridTable7Colorful">
    <w:name w:val="Grid Table 7 Colorful"/>
    <w:basedOn w:val="TableNormal"/>
    <w:uiPriority w:val="52"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F5C61"/>
    <w:rPr>
      <w:color w:val="B35E06"/>
    </w:rPr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  <w:insideV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  <w:tblStylePr w:type="neCell">
      <w:tblPr/>
      <w:tcPr>
        <w:tcBorders>
          <w:bottom w:val="single" w:sz="4" w:space="0" w:color="F9B268"/>
        </w:tcBorders>
      </w:tcPr>
    </w:tblStylePr>
    <w:tblStylePr w:type="nwCell">
      <w:tblPr/>
      <w:tcPr>
        <w:tcBorders>
          <w:bottom w:val="single" w:sz="4" w:space="0" w:color="F9B268"/>
        </w:tcBorders>
      </w:tcPr>
    </w:tblStylePr>
    <w:tblStylePr w:type="seCell">
      <w:tblPr/>
      <w:tcPr>
        <w:tcBorders>
          <w:top w:val="single" w:sz="4" w:space="0" w:color="F9B268"/>
        </w:tcBorders>
      </w:tcPr>
    </w:tblStylePr>
    <w:tblStylePr w:type="swCell">
      <w:tblPr/>
      <w:tcPr>
        <w:tcBorders>
          <w:top w:val="single" w:sz="4" w:space="0" w:color="F9B268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F5C61"/>
    <w:rPr>
      <w:color w:val="761E28"/>
    </w:rPr>
    <w:tblPr>
      <w:tblStyleRowBandSize w:val="1"/>
      <w:tblStyleColBandSize w:val="1"/>
      <w:tblInd w:w="0" w:type="dxa"/>
      <w:tblBorders>
        <w:top w:val="single" w:sz="4" w:space="0" w:color="D86B77"/>
        <w:left w:val="single" w:sz="4" w:space="0" w:color="D86B77"/>
        <w:bottom w:val="single" w:sz="4" w:space="0" w:color="D86B77"/>
        <w:right w:val="single" w:sz="4" w:space="0" w:color="D86B77"/>
        <w:insideH w:val="single" w:sz="4" w:space="0" w:color="D86B77"/>
        <w:insideV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  <w:tblStylePr w:type="neCell">
      <w:tblPr/>
      <w:tcPr>
        <w:tcBorders>
          <w:bottom w:val="single" w:sz="4" w:space="0" w:color="D86B77"/>
        </w:tcBorders>
      </w:tcPr>
    </w:tblStylePr>
    <w:tblStylePr w:type="nwCell">
      <w:tblPr/>
      <w:tcPr>
        <w:tcBorders>
          <w:bottom w:val="single" w:sz="4" w:space="0" w:color="D86B77"/>
        </w:tcBorders>
      </w:tcPr>
    </w:tblStylePr>
    <w:tblStylePr w:type="seCell">
      <w:tblPr/>
      <w:tcPr>
        <w:tcBorders>
          <w:top w:val="single" w:sz="4" w:space="0" w:color="D86B77"/>
        </w:tcBorders>
      </w:tcPr>
    </w:tblStylePr>
    <w:tblStylePr w:type="swCell">
      <w:tblPr/>
      <w:tcPr>
        <w:tcBorders>
          <w:top w:val="single" w:sz="4" w:space="0" w:color="D86B77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F5C61"/>
    <w:rPr>
      <w:color w:val="14415C"/>
    </w:rPr>
    <w:tblPr>
      <w:tblStyleRowBandSize w:val="1"/>
      <w:tblStyleColBandSize w:val="1"/>
      <w:tblInd w:w="0" w:type="dxa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  <w:tblStylePr w:type="neCell">
      <w:tblPr/>
      <w:tcPr>
        <w:tcBorders>
          <w:bottom w:val="single" w:sz="4" w:space="0" w:color="4DA4D8"/>
        </w:tcBorders>
      </w:tcPr>
    </w:tblStylePr>
    <w:tblStylePr w:type="nwCell">
      <w:tblPr/>
      <w:tcPr>
        <w:tcBorders>
          <w:bottom w:val="single" w:sz="4" w:space="0" w:color="4DA4D8"/>
        </w:tcBorders>
      </w:tcPr>
    </w:tblStylePr>
    <w:tblStylePr w:type="seCell">
      <w:tblPr/>
      <w:tcPr>
        <w:tcBorders>
          <w:top w:val="single" w:sz="4" w:space="0" w:color="4DA4D8"/>
        </w:tcBorders>
      </w:tcPr>
    </w:tblStylePr>
    <w:tblStylePr w:type="swCell">
      <w:tblPr/>
      <w:tcPr>
        <w:tcBorders>
          <w:top w:val="single" w:sz="4" w:space="0" w:color="4DA4D8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F5C61"/>
    <w:rPr>
      <w:color w:val="3A6331"/>
    </w:rPr>
    <w:tblPr>
      <w:tblStyleRowBandSize w:val="1"/>
      <w:tblStyleColBandSize w:val="1"/>
      <w:tblInd w:w="0" w:type="dxa"/>
      <w:tblBorders>
        <w:top w:val="single" w:sz="4" w:space="0" w:color="8DC182"/>
        <w:left w:val="single" w:sz="4" w:space="0" w:color="8DC182"/>
        <w:bottom w:val="single" w:sz="4" w:space="0" w:color="8DC182"/>
        <w:right w:val="single" w:sz="4" w:space="0" w:color="8DC182"/>
        <w:insideH w:val="single" w:sz="4" w:space="0" w:color="8DC182"/>
        <w:insideV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  <w:tblStylePr w:type="neCell">
      <w:tblPr/>
      <w:tcPr>
        <w:tcBorders>
          <w:bottom w:val="single" w:sz="4" w:space="0" w:color="8DC182"/>
        </w:tcBorders>
      </w:tcPr>
    </w:tblStylePr>
    <w:tblStylePr w:type="nwCell">
      <w:tblPr/>
      <w:tcPr>
        <w:tcBorders>
          <w:bottom w:val="single" w:sz="4" w:space="0" w:color="8DC182"/>
        </w:tcBorders>
      </w:tcPr>
    </w:tblStylePr>
    <w:tblStylePr w:type="seCell">
      <w:tblPr/>
      <w:tcPr>
        <w:tcBorders>
          <w:top w:val="single" w:sz="4" w:space="0" w:color="8DC182"/>
        </w:tcBorders>
      </w:tcPr>
    </w:tblStylePr>
    <w:tblStylePr w:type="swCell">
      <w:tblPr/>
      <w:tcPr>
        <w:tcBorders>
          <w:top w:val="single" w:sz="4" w:space="0" w:color="8DC182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F5C61"/>
    <w:rPr>
      <w:color w:val="473659"/>
    </w:rPr>
    <w:tblPr>
      <w:tblStyleRowBandSize w:val="1"/>
      <w:tblStyleColBandSize w:val="1"/>
      <w:tblInd w:w="0" w:type="dxa"/>
      <w:tblBorders>
        <w:top w:val="single" w:sz="4" w:space="0" w:color="9F87B7"/>
        <w:left w:val="single" w:sz="4" w:space="0" w:color="9F87B7"/>
        <w:bottom w:val="single" w:sz="4" w:space="0" w:color="9F87B7"/>
        <w:right w:val="single" w:sz="4" w:space="0" w:color="9F87B7"/>
        <w:insideH w:val="single" w:sz="4" w:space="0" w:color="9F87B7"/>
        <w:insideV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  <w:tblStylePr w:type="neCell">
      <w:tblPr/>
      <w:tcPr>
        <w:tcBorders>
          <w:bottom w:val="single" w:sz="4" w:space="0" w:color="9F87B7"/>
        </w:tcBorders>
      </w:tcPr>
    </w:tblStylePr>
    <w:tblStylePr w:type="nwCell">
      <w:tblPr/>
      <w:tcPr>
        <w:tcBorders>
          <w:bottom w:val="single" w:sz="4" w:space="0" w:color="9F87B7"/>
        </w:tcBorders>
      </w:tcPr>
    </w:tblStylePr>
    <w:tblStylePr w:type="seCell">
      <w:tblPr/>
      <w:tcPr>
        <w:tcBorders>
          <w:top w:val="single" w:sz="4" w:space="0" w:color="9F87B7"/>
        </w:tcBorders>
      </w:tcPr>
    </w:tblStylePr>
    <w:tblStylePr w:type="swCell">
      <w:tblPr/>
      <w:tcPr>
        <w:tcBorders>
          <w:top w:val="single" w:sz="4" w:space="0" w:color="9F87B7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F5C61"/>
    <w:rPr>
      <w:color w:val="997339"/>
    </w:rPr>
    <w:tblPr>
      <w:tblStyleRowBandSize w:val="1"/>
      <w:tblStyleColBandSize w:val="1"/>
      <w:tblInd w:w="0" w:type="dxa"/>
      <w:tblBorders>
        <w:top w:val="single" w:sz="4" w:space="0" w:color="D9C19B"/>
        <w:left w:val="single" w:sz="4" w:space="0" w:color="D9C19B"/>
        <w:bottom w:val="single" w:sz="4" w:space="0" w:color="D9C19B"/>
        <w:right w:val="single" w:sz="4" w:space="0" w:color="D9C19B"/>
        <w:insideH w:val="single" w:sz="4" w:space="0" w:color="D9C19B"/>
        <w:insideV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  <w:tblStylePr w:type="neCell">
      <w:tblPr/>
      <w:tcPr>
        <w:tcBorders>
          <w:bottom w:val="single" w:sz="4" w:space="0" w:color="D9C19B"/>
        </w:tcBorders>
      </w:tcPr>
    </w:tblStylePr>
    <w:tblStylePr w:type="nwCell">
      <w:tblPr/>
      <w:tcPr>
        <w:tcBorders>
          <w:bottom w:val="single" w:sz="4" w:space="0" w:color="D9C19B"/>
        </w:tcBorders>
      </w:tcPr>
    </w:tblStylePr>
    <w:tblStylePr w:type="seCell">
      <w:tblPr/>
      <w:tcPr>
        <w:tcBorders>
          <w:top w:val="single" w:sz="4" w:space="0" w:color="D9C19B"/>
        </w:tcBorders>
      </w:tcPr>
    </w:tblStylePr>
    <w:tblStylePr w:type="swCell">
      <w:tblPr/>
      <w:tcPr>
        <w:tcBorders>
          <w:top w:val="single" w:sz="4" w:space="0" w:color="D9C19B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="Century Gothic" w:eastAsia="Times New Roman" w:hAnsi="Century Gothic" w:cs="Times New Roman"/>
      <w:b/>
      <w:bCs/>
      <w:caps/>
      <w:color w:val="1B587C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="Century Gothic" w:eastAsia="Times New Roman" w:hAnsi="Century Gothic" w:cs="Times New Roman"/>
      <w:bCs/>
      <w:color w:val="9F2936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="Century Gothic" w:eastAsia="Times New Roman" w:hAnsi="Century Gothic" w:cs="Times New Roman"/>
      <w:color w:val="B35E0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="Century Gothic" w:eastAsia="Times New Roman" w:hAnsi="Century Gothic" w:cs="Times New Roman"/>
      <w:i/>
      <w:iCs/>
      <w:color w:val="B35E0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="Century Gothic" w:eastAsia="Times New Roman" w:hAnsi="Century Gothic" w:cs="Times New Roman"/>
      <w:b/>
      <w:color w:val="B35E06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="Century Gothic" w:eastAsia="Times New Roman" w:hAnsi="Century Gothic" w:cs="Times New Roman"/>
      <w:color w:val="773F04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="Century Gothic" w:eastAsia="Times New Roman" w:hAnsi="Century Gothic" w:cs="Times New Roman"/>
      <w:i/>
      <w:iCs/>
      <w:color w:val="773F04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="Century Gothic" w:eastAsia="Times New Roman" w:hAnsi="Century Gothic" w:cs="Times New Roman"/>
      <w:color w:val="272727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="Century Gothic" w:eastAsia="Times New Roman" w:hAnsi="Century Gothic" w:cs="Times New Roman"/>
      <w:i/>
      <w:iCs/>
      <w:color w:val="272727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="Century Gothic" w:eastAsia="Times New Roman" w:hAnsi="Century Gothic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/>
        <w:bottom w:val="single" w:sz="4" w:space="10" w:color="B35E06"/>
      </w:pBdr>
      <w:spacing w:before="360" w:after="360"/>
      <w:jc w:val="center"/>
    </w:pPr>
    <w:rPr>
      <w:i/>
      <w:iCs/>
      <w:color w:val="B35E0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/>
      <w:spacing w:val="0"/>
    </w:rPr>
  </w:style>
  <w:style w:type="table" w:customStyle="1" w:styleId="LightGrid1">
    <w:name w:val="Light Grid1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9F2936"/>
        <w:left w:val="single" w:sz="8" w:space="0" w:color="9F2936"/>
        <w:bottom w:val="single" w:sz="8" w:space="0" w:color="9F2936"/>
        <w:right w:val="single" w:sz="8" w:space="0" w:color="9F2936"/>
        <w:insideH w:val="single" w:sz="8" w:space="0" w:color="9F2936"/>
        <w:insideV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9F2936"/>
          <w:left w:val="single" w:sz="8" w:space="0" w:color="9F2936"/>
          <w:bottom w:val="single" w:sz="18" w:space="0" w:color="9F2936"/>
          <w:right w:val="single" w:sz="8" w:space="0" w:color="9F2936"/>
          <w:insideH w:val="nil"/>
          <w:insideV w:val="single" w:sz="8" w:space="0" w:color="9F2936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9F2936"/>
          <w:left w:val="single" w:sz="8" w:space="0" w:color="9F2936"/>
          <w:bottom w:val="single" w:sz="8" w:space="0" w:color="9F2936"/>
          <w:right w:val="single" w:sz="8" w:space="0" w:color="9F2936"/>
          <w:insideH w:val="nil"/>
          <w:insideV w:val="single" w:sz="8" w:space="0" w:color="9F2936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</w:tcBorders>
      </w:tcPr>
    </w:tblStylePr>
    <w:tblStylePr w:type="band1Vert"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</w:tcBorders>
        <w:shd w:val="clear" w:color="auto" w:fill="EFC2C6"/>
      </w:tcPr>
    </w:tblStylePr>
    <w:tblStylePr w:type="band1Horz"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  <w:insideV w:val="single" w:sz="8" w:space="0" w:color="9F2936"/>
        </w:tcBorders>
        <w:shd w:val="clear" w:color="auto" w:fill="EFC2C6"/>
      </w:tcPr>
    </w:tblStylePr>
    <w:tblStylePr w:type="band2Horz"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  <w:insideV w:val="single" w:sz="8" w:space="0" w:color="9F293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1B587C"/>
        <w:left w:val="single" w:sz="8" w:space="0" w:color="1B587C"/>
        <w:bottom w:val="single" w:sz="8" w:space="0" w:color="1B587C"/>
        <w:right w:val="single" w:sz="8" w:space="0" w:color="1B587C"/>
        <w:insideH w:val="single" w:sz="8" w:space="0" w:color="1B587C"/>
        <w:insideV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1B587C"/>
          <w:left w:val="single" w:sz="8" w:space="0" w:color="1B587C"/>
          <w:bottom w:val="single" w:sz="18" w:space="0" w:color="1B587C"/>
          <w:right w:val="single" w:sz="8" w:space="0" w:color="1B587C"/>
          <w:insideH w:val="nil"/>
          <w:insideV w:val="single" w:sz="8" w:space="0" w:color="1B587C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1B587C"/>
          <w:left w:val="single" w:sz="8" w:space="0" w:color="1B587C"/>
          <w:bottom w:val="single" w:sz="8" w:space="0" w:color="1B587C"/>
          <w:right w:val="single" w:sz="8" w:space="0" w:color="1B587C"/>
          <w:insideH w:val="nil"/>
          <w:insideV w:val="single" w:sz="8" w:space="0" w:color="1B587C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  <w:tblStylePr w:type="band1Vert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  <w:shd w:val="clear" w:color="auto" w:fill="B5D9EF"/>
      </w:tcPr>
    </w:tblStylePr>
    <w:tblStylePr w:type="band1Horz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  <w:insideV w:val="single" w:sz="8" w:space="0" w:color="1B587C"/>
        </w:tcBorders>
        <w:shd w:val="clear" w:color="auto" w:fill="B5D9EF"/>
      </w:tcPr>
    </w:tblStylePr>
    <w:tblStylePr w:type="band2Horz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  <w:insideV w:val="single" w:sz="8" w:space="0" w:color="1B587C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4E8542"/>
        <w:left w:val="single" w:sz="8" w:space="0" w:color="4E8542"/>
        <w:bottom w:val="single" w:sz="8" w:space="0" w:color="4E8542"/>
        <w:right w:val="single" w:sz="8" w:space="0" w:color="4E8542"/>
        <w:insideH w:val="single" w:sz="8" w:space="0" w:color="4E8542"/>
        <w:insideV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E8542"/>
          <w:left w:val="single" w:sz="8" w:space="0" w:color="4E8542"/>
          <w:bottom w:val="single" w:sz="18" w:space="0" w:color="4E8542"/>
          <w:right w:val="single" w:sz="8" w:space="0" w:color="4E8542"/>
          <w:insideH w:val="nil"/>
          <w:insideV w:val="single" w:sz="8" w:space="0" w:color="4E8542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E8542"/>
          <w:left w:val="single" w:sz="8" w:space="0" w:color="4E8542"/>
          <w:bottom w:val="single" w:sz="8" w:space="0" w:color="4E8542"/>
          <w:right w:val="single" w:sz="8" w:space="0" w:color="4E8542"/>
          <w:insideH w:val="nil"/>
          <w:insideV w:val="single" w:sz="8" w:space="0" w:color="4E8542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</w:tcBorders>
      </w:tcPr>
    </w:tblStylePr>
    <w:tblStylePr w:type="band1Vert"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</w:tcBorders>
        <w:shd w:val="clear" w:color="auto" w:fill="D0E5CB"/>
      </w:tcPr>
    </w:tblStylePr>
    <w:tblStylePr w:type="band1Horz"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  <w:insideV w:val="single" w:sz="8" w:space="0" w:color="4E8542"/>
        </w:tcBorders>
        <w:shd w:val="clear" w:color="auto" w:fill="D0E5CB"/>
      </w:tcPr>
    </w:tblStylePr>
    <w:tblStylePr w:type="band2Horz"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  <w:insideV w:val="single" w:sz="8" w:space="0" w:color="4E8542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604878"/>
        <w:left w:val="single" w:sz="8" w:space="0" w:color="604878"/>
        <w:bottom w:val="single" w:sz="8" w:space="0" w:color="604878"/>
        <w:right w:val="single" w:sz="8" w:space="0" w:color="604878"/>
        <w:insideH w:val="single" w:sz="8" w:space="0" w:color="604878"/>
        <w:insideV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604878"/>
          <w:left w:val="single" w:sz="8" w:space="0" w:color="604878"/>
          <w:bottom w:val="single" w:sz="18" w:space="0" w:color="604878"/>
          <w:right w:val="single" w:sz="8" w:space="0" w:color="604878"/>
          <w:insideH w:val="nil"/>
          <w:insideV w:val="single" w:sz="8" w:space="0" w:color="604878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604878"/>
          <w:left w:val="single" w:sz="8" w:space="0" w:color="604878"/>
          <w:bottom w:val="single" w:sz="8" w:space="0" w:color="604878"/>
          <w:right w:val="single" w:sz="8" w:space="0" w:color="604878"/>
          <w:insideH w:val="nil"/>
          <w:insideV w:val="single" w:sz="8" w:space="0" w:color="604878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</w:tcBorders>
      </w:tcPr>
    </w:tblStylePr>
    <w:tblStylePr w:type="band1Vert"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</w:tcBorders>
        <w:shd w:val="clear" w:color="auto" w:fill="D7CDE1"/>
      </w:tcPr>
    </w:tblStylePr>
    <w:tblStylePr w:type="band1Horz"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  <w:insideV w:val="single" w:sz="8" w:space="0" w:color="604878"/>
        </w:tcBorders>
        <w:shd w:val="clear" w:color="auto" w:fill="D7CDE1"/>
      </w:tcPr>
    </w:tblStylePr>
    <w:tblStylePr w:type="band2Horz"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  <w:insideV w:val="single" w:sz="8" w:space="0" w:color="604878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  <w:insideH w:val="single" w:sz="8" w:space="0" w:color="C19859"/>
        <w:insideV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C19859"/>
          <w:left w:val="single" w:sz="8" w:space="0" w:color="C19859"/>
          <w:bottom w:val="single" w:sz="18" w:space="0" w:color="C19859"/>
          <w:right w:val="single" w:sz="8" w:space="0" w:color="C19859"/>
          <w:insideH w:val="nil"/>
          <w:insideV w:val="single" w:sz="8" w:space="0" w:color="C19859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C19859"/>
          <w:left w:val="single" w:sz="8" w:space="0" w:color="C19859"/>
          <w:bottom w:val="single" w:sz="8" w:space="0" w:color="C19859"/>
          <w:right w:val="single" w:sz="8" w:space="0" w:color="C19859"/>
          <w:insideH w:val="nil"/>
          <w:insideV w:val="single" w:sz="8" w:space="0" w:color="C19859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</w:tcBorders>
      </w:tcPr>
    </w:tblStylePr>
    <w:tblStylePr w:type="band1Vert"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</w:tcBorders>
        <w:shd w:val="clear" w:color="auto" w:fill="EFE5D6"/>
      </w:tcPr>
    </w:tblStylePr>
    <w:tblStylePr w:type="band1Horz"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  <w:insideV w:val="single" w:sz="8" w:space="0" w:color="C19859"/>
        </w:tcBorders>
        <w:shd w:val="clear" w:color="auto" w:fill="EFE5D6"/>
      </w:tcPr>
    </w:tblStylePr>
    <w:tblStylePr w:type="band2Horz"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  <w:insideV w:val="single" w:sz="8" w:space="0" w:color="C19859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07F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9F2936"/>
        <w:left w:val="single" w:sz="8" w:space="0" w:color="9F2936"/>
        <w:bottom w:val="single" w:sz="8" w:space="0" w:color="9F2936"/>
        <w:right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F293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/>
          <w:left w:val="single" w:sz="8" w:space="0" w:color="9F2936"/>
          <w:bottom w:val="single" w:sz="8" w:space="0" w:color="9F2936"/>
          <w:right w:val="single" w:sz="8" w:space="0" w:color="9F293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</w:tcBorders>
      </w:tcPr>
    </w:tblStylePr>
    <w:tblStylePr w:type="band1Horz">
      <w:tblPr/>
      <w:tcPr>
        <w:tcBorders>
          <w:top w:val="single" w:sz="8" w:space="0" w:color="9F2936"/>
          <w:left w:val="single" w:sz="8" w:space="0" w:color="9F2936"/>
          <w:bottom w:val="single" w:sz="8" w:space="0" w:color="9F2936"/>
          <w:right w:val="single" w:sz="8" w:space="0" w:color="9F293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1B587C"/>
        <w:left w:val="single" w:sz="8" w:space="0" w:color="1B587C"/>
        <w:bottom w:val="single" w:sz="8" w:space="0" w:color="1B587C"/>
        <w:right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B587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  <w:tblStylePr w:type="band1Horz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4E8542"/>
        <w:left w:val="single" w:sz="8" w:space="0" w:color="4E8542"/>
        <w:bottom w:val="single" w:sz="8" w:space="0" w:color="4E8542"/>
        <w:right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E854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/>
          <w:left w:val="single" w:sz="8" w:space="0" w:color="4E8542"/>
          <w:bottom w:val="single" w:sz="8" w:space="0" w:color="4E8542"/>
          <w:right w:val="single" w:sz="8" w:space="0" w:color="4E854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</w:tcBorders>
      </w:tcPr>
    </w:tblStylePr>
    <w:tblStylePr w:type="band1Horz">
      <w:tblPr/>
      <w:tcPr>
        <w:tcBorders>
          <w:top w:val="single" w:sz="8" w:space="0" w:color="4E8542"/>
          <w:left w:val="single" w:sz="8" w:space="0" w:color="4E8542"/>
          <w:bottom w:val="single" w:sz="8" w:space="0" w:color="4E8542"/>
          <w:right w:val="single" w:sz="8" w:space="0" w:color="4E8542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604878"/>
        <w:left w:val="single" w:sz="8" w:space="0" w:color="604878"/>
        <w:bottom w:val="single" w:sz="8" w:space="0" w:color="604878"/>
        <w:right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0487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/>
          <w:left w:val="single" w:sz="8" w:space="0" w:color="604878"/>
          <w:bottom w:val="single" w:sz="8" w:space="0" w:color="604878"/>
          <w:right w:val="single" w:sz="8" w:space="0" w:color="60487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</w:tcBorders>
      </w:tcPr>
    </w:tblStylePr>
    <w:tblStylePr w:type="band1Horz">
      <w:tblPr/>
      <w:tcPr>
        <w:tcBorders>
          <w:top w:val="single" w:sz="8" w:space="0" w:color="604878"/>
          <w:left w:val="single" w:sz="8" w:space="0" w:color="604878"/>
          <w:bottom w:val="single" w:sz="8" w:space="0" w:color="604878"/>
          <w:right w:val="single" w:sz="8" w:space="0" w:color="604878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198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/>
          <w:left w:val="single" w:sz="8" w:space="0" w:color="C19859"/>
          <w:bottom w:val="single" w:sz="8" w:space="0" w:color="C19859"/>
          <w:right w:val="single" w:sz="8" w:space="0" w:color="C198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</w:tcBorders>
      </w:tcPr>
    </w:tblStylePr>
    <w:tblStylePr w:type="band1Horz">
      <w:tblPr/>
      <w:tcPr>
        <w:tcBorders>
          <w:top w:val="single" w:sz="8" w:space="0" w:color="C19859"/>
          <w:left w:val="single" w:sz="8" w:space="0" w:color="C19859"/>
          <w:bottom w:val="single" w:sz="8" w:space="0" w:color="C19859"/>
          <w:right w:val="single" w:sz="8" w:space="0" w:color="C19859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CF5C61"/>
    <w:rPr>
      <w:color w:val="B35E06"/>
    </w:rPr>
    <w:tblPr>
      <w:tblStyleRowBandSize w:val="1"/>
      <w:tblStyleColBandSize w:val="1"/>
      <w:tblInd w:w="0" w:type="dxa"/>
      <w:tblBorders>
        <w:top w:val="single" w:sz="8" w:space="0" w:color="F07F09"/>
        <w:bottom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/>
          <w:left w:val="nil"/>
          <w:bottom w:val="single" w:sz="8" w:space="0" w:color="F07F0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/>
          <w:left w:val="nil"/>
          <w:bottom w:val="single" w:sz="8" w:space="0" w:color="F07F0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rPr>
      <w:color w:val="761E28"/>
    </w:rPr>
    <w:tblPr>
      <w:tblStyleRowBandSize w:val="1"/>
      <w:tblStyleColBandSize w:val="1"/>
      <w:tblInd w:w="0" w:type="dxa"/>
      <w:tblBorders>
        <w:top w:val="single" w:sz="8" w:space="0" w:color="9F2936"/>
        <w:bottom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/>
          <w:left w:val="nil"/>
          <w:bottom w:val="single" w:sz="8" w:space="0" w:color="9F293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/>
          <w:left w:val="nil"/>
          <w:bottom w:val="single" w:sz="8" w:space="0" w:color="9F293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rPr>
      <w:color w:val="14415C"/>
    </w:rPr>
    <w:tblPr>
      <w:tblStyleRowBandSize w:val="1"/>
      <w:tblStyleColBandSize w:val="1"/>
      <w:tblInd w:w="0" w:type="dxa"/>
      <w:tblBorders>
        <w:top w:val="single" w:sz="8" w:space="0" w:color="1B587C"/>
        <w:bottom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/>
          <w:left w:val="nil"/>
          <w:bottom w:val="single" w:sz="8" w:space="0" w:color="1B587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/>
          <w:left w:val="nil"/>
          <w:bottom w:val="single" w:sz="8" w:space="0" w:color="1B587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rPr>
      <w:color w:val="3A6331"/>
    </w:rPr>
    <w:tblPr>
      <w:tblStyleRowBandSize w:val="1"/>
      <w:tblStyleColBandSize w:val="1"/>
      <w:tblInd w:w="0" w:type="dxa"/>
      <w:tblBorders>
        <w:top w:val="single" w:sz="8" w:space="0" w:color="4E8542"/>
        <w:bottom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/>
          <w:left w:val="nil"/>
          <w:bottom w:val="single" w:sz="8" w:space="0" w:color="4E854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/>
          <w:left w:val="nil"/>
          <w:bottom w:val="single" w:sz="8" w:space="0" w:color="4E854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rPr>
      <w:color w:val="473659"/>
    </w:rPr>
    <w:tblPr>
      <w:tblStyleRowBandSize w:val="1"/>
      <w:tblStyleColBandSize w:val="1"/>
      <w:tblInd w:w="0" w:type="dxa"/>
      <w:tblBorders>
        <w:top w:val="single" w:sz="8" w:space="0" w:color="604878"/>
        <w:bottom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/>
          <w:left w:val="nil"/>
          <w:bottom w:val="single" w:sz="8" w:space="0" w:color="60487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/>
          <w:left w:val="nil"/>
          <w:bottom w:val="single" w:sz="8" w:space="0" w:color="60487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rPr>
      <w:color w:val="997339"/>
    </w:rPr>
    <w:tblPr>
      <w:tblStyleRowBandSize w:val="1"/>
      <w:tblStyleColBandSize w:val="1"/>
      <w:tblInd w:w="0" w:type="dxa"/>
      <w:tblBorders>
        <w:top w:val="single" w:sz="8" w:space="0" w:color="C19859"/>
        <w:bottom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/>
          <w:left w:val="nil"/>
          <w:bottom w:val="single" w:sz="8" w:space="0" w:color="C198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/>
          <w:left w:val="nil"/>
          <w:bottom w:val="single" w:sz="8" w:space="0" w:color="C198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ListTable1LightAccent2">
    <w:name w:val="List Table 1 Light Accent 2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ListTable1LightAccent3">
    <w:name w:val="List Table 1 Light Accent 3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ListTable1LightAccent4">
    <w:name w:val="List Table 1 Light Accent 4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ListTable1LightAccent5">
    <w:name w:val="List Table 1 Light Accent 5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ListTable1LightAccent6">
    <w:name w:val="List Table 1 Light Accent 6"/>
    <w:basedOn w:val="TableNormal"/>
    <w:uiPriority w:val="46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ListTable2">
    <w:name w:val="List Table 2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F9B268"/>
        <w:bottom w:val="single" w:sz="4" w:space="0" w:color="F9B268"/>
        <w:insideH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ListTable2Accent2">
    <w:name w:val="List Table 2 Accent 2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D86B77"/>
        <w:bottom w:val="single" w:sz="4" w:space="0" w:color="D86B77"/>
        <w:insideH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ListTable2Accent3">
    <w:name w:val="List Table 2 Accent 3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4DA4D8"/>
        <w:bottom w:val="single" w:sz="4" w:space="0" w:color="4DA4D8"/>
        <w:insideH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ListTable2Accent4">
    <w:name w:val="List Table 2 Accent 4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8DC182"/>
        <w:bottom w:val="single" w:sz="4" w:space="0" w:color="8DC182"/>
        <w:insideH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ListTable2Accent5">
    <w:name w:val="List Table 2 Accent 5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9F87B7"/>
        <w:bottom w:val="single" w:sz="4" w:space="0" w:color="9F87B7"/>
        <w:insideH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ListTable2Accent6">
    <w:name w:val="List Table 2 Accent 6"/>
    <w:basedOn w:val="TableNormal"/>
    <w:uiPriority w:val="47"/>
    <w:rsid w:val="00CF5C61"/>
    <w:tblPr>
      <w:tblStyleRowBandSize w:val="1"/>
      <w:tblStyleColBandSize w:val="1"/>
      <w:tblInd w:w="0" w:type="dxa"/>
      <w:tblBorders>
        <w:top w:val="single" w:sz="4" w:space="0" w:color="D9C19B"/>
        <w:bottom w:val="single" w:sz="4" w:space="0" w:color="D9C19B"/>
        <w:insideH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ListTable3">
    <w:name w:val="List Table 3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F07F09"/>
        <w:left w:val="single" w:sz="4" w:space="0" w:color="F07F09"/>
        <w:bottom w:val="single" w:sz="4" w:space="0" w:color="F07F09"/>
        <w:right w:val="single" w:sz="4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07F09"/>
      </w:tcPr>
    </w:tblStylePr>
    <w:tblStylePr w:type="lastRow">
      <w:rPr>
        <w:b/>
        <w:bCs/>
      </w:rPr>
      <w:tblPr/>
      <w:tcPr>
        <w:tcBorders>
          <w:top w:val="double" w:sz="4" w:space="0" w:color="F07F0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07F09"/>
          <w:right w:val="single" w:sz="4" w:space="0" w:color="F07F09"/>
        </w:tcBorders>
      </w:tcPr>
    </w:tblStylePr>
    <w:tblStylePr w:type="band1Horz">
      <w:tblPr/>
      <w:tcPr>
        <w:tcBorders>
          <w:top w:val="single" w:sz="4" w:space="0" w:color="F07F09"/>
          <w:bottom w:val="single" w:sz="4" w:space="0" w:color="F07F0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/>
          <w:left w:val="nil"/>
        </w:tcBorders>
      </w:tcPr>
    </w:tblStylePr>
    <w:tblStylePr w:type="swCell">
      <w:tblPr/>
      <w:tcPr>
        <w:tcBorders>
          <w:top w:val="double" w:sz="4" w:space="0" w:color="F07F09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9F2936"/>
        <w:left w:val="single" w:sz="4" w:space="0" w:color="9F2936"/>
        <w:bottom w:val="single" w:sz="4" w:space="0" w:color="9F2936"/>
        <w:right w:val="single" w:sz="4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F2936"/>
      </w:tcPr>
    </w:tblStylePr>
    <w:tblStylePr w:type="lastRow">
      <w:rPr>
        <w:b/>
        <w:bCs/>
      </w:rPr>
      <w:tblPr/>
      <w:tcPr>
        <w:tcBorders>
          <w:top w:val="double" w:sz="4" w:space="0" w:color="9F293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F2936"/>
          <w:right w:val="single" w:sz="4" w:space="0" w:color="9F2936"/>
        </w:tcBorders>
      </w:tcPr>
    </w:tblStylePr>
    <w:tblStylePr w:type="band1Horz">
      <w:tblPr/>
      <w:tcPr>
        <w:tcBorders>
          <w:top w:val="single" w:sz="4" w:space="0" w:color="9F2936"/>
          <w:bottom w:val="single" w:sz="4" w:space="0" w:color="9F293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/>
          <w:left w:val="nil"/>
        </w:tcBorders>
      </w:tcPr>
    </w:tblStylePr>
    <w:tblStylePr w:type="swCell">
      <w:tblPr/>
      <w:tcPr>
        <w:tcBorders>
          <w:top w:val="double" w:sz="4" w:space="0" w:color="9F2936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1B587C"/>
        <w:left w:val="single" w:sz="4" w:space="0" w:color="1B587C"/>
        <w:bottom w:val="single" w:sz="4" w:space="0" w:color="1B587C"/>
        <w:right w:val="single" w:sz="4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B587C"/>
          <w:right w:val="single" w:sz="4" w:space="0" w:color="1B587C"/>
        </w:tcBorders>
      </w:tcPr>
    </w:tblStylePr>
    <w:tblStylePr w:type="band1Horz">
      <w:tblPr/>
      <w:tcPr>
        <w:tcBorders>
          <w:top w:val="single" w:sz="4" w:space="0" w:color="1B587C"/>
          <w:bottom w:val="single" w:sz="4" w:space="0" w:color="1B587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/>
          <w:left w:val="nil"/>
        </w:tcBorders>
      </w:tcPr>
    </w:tblStylePr>
    <w:tblStylePr w:type="swCell">
      <w:tblPr/>
      <w:tcPr>
        <w:tcBorders>
          <w:top w:val="double" w:sz="4" w:space="0" w:color="1B587C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4E8542"/>
        <w:left w:val="single" w:sz="4" w:space="0" w:color="4E8542"/>
        <w:bottom w:val="single" w:sz="4" w:space="0" w:color="4E8542"/>
        <w:right w:val="single" w:sz="4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E8542"/>
      </w:tcPr>
    </w:tblStylePr>
    <w:tblStylePr w:type="lastRow">
      <w:rPr>
        <w:b/>
        <w:bCs/>
      </w:rPr>
      <w:tblPr/>
      <w:tcPr>
        <w:tcBorders>
          <w:top w:val="double" w:sz="4" w:space="0" w:color="4E854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E8542"/>
          <w:right w:val="single" w:sz="4" w:space="0" w:color="4E8542"/>
        </w:tcBorders>
      </w:tcPr>
    </w:tblStylePr>
    <w:tblStylePr w:type="band1Horz">
      <w:tblPr/>
      <w:tcPr>
        <w:tcBorders>
          <w:top w:val="single" w:sz="4" w:space="0" w:color="4E8542"/>
          <w:bottom w:val="single" w:sz="4" w:space="0" w:color="4E854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/>
          <w:left w:val="nil"/>
        </w:tcBorders>
      </w:tcPr>
    </w:tblStylePr>
    <w:tblStylePr w:type="swCell">
      <w:tblPr/>
      <w:tcPr>
        <w:tcBorders>
          <w:top w:val="double" w:sz="4" w:space="0" w:color="4E8542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604878"/>
        <w:left w:val="single" w:sz="4" w:space="0" w:color="604878"/>
        <w:bottom w:val="single" w:sz="4" w:space="0" w:color="604878"/>
        <w:right w:val="single" w:sz="4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604878"/>
      </w:tcPr>
    </w:tblStylePr>
    <w:tblStylePr w:type="lastRow">
      <w:rPr>
        <w:b/>
        <w:bCs/>
      </w:rPr>
      <w:tblPr/>
      <w:tcPr>
        <w:tcBorders>
          <w:top w:val="double" w:sz="4" w:space="0" w:color="60487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604878"/>
          <w:right w:val="single" w:sz="4" w:space="0" w:color="604878"/>
        </w:tcBorders>
      </w:tcPr>
    </w:tblStylePr>
    <w:tblStylePr w:type="band1Horz">
      <w:tblPr/>
      <w:tcPr>
        <w:tcBorders>
          <w:top w:val="single" w:sz="4" w:space="0" w:color="604878"/>
          <w:bottom w:val="single" w:sz="4" w:space="0" w:color="60487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/>
          <w:left w:val="nil"/>
        </w:tcBorders>
      </w:tcPr>
    </w:tblStylePr>
    <w:tblStylePr w:type="swCell">
      <w:tblPr/>
      <w:tcPr>
        <w:tcBorders>
          <w:top w:val="double" w:sz="4" w:space="0" w:color="604878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F5C61"/>
    <w:tblPr>
      <w:tblStyleRowBandSize w:val="1"/>
      <w:tblStyleColBandSize w:val="1"/>
      <w:tblInd w:w="0" w:type="dxa"/>
      <w:tblBorders>
        <w:top w:val="single" w:sz="4" w:space="0" w:color="C19859"/>
        <w:left w:val="single" w:sz="4" w:space="0" w:color="C19859"/>
        <w:bottom w:val="single" w:sz="4" w:space="0" w:color="C19859"/>
        <w:right w:val="single" w:sz="4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C19859"/>
      </w:tcPr>
    </w:tblStylePr>
    <w:tblStylePr w:type="lastRow">
      <w:rPr>
        <w:b/>
        <w:bCs/>
      </w:rPr>
      <w:tblPr/>
      <w:tcPr>
        <w:tcBorders>
          <w:top w:val="double" w:sz="4" w:space="0" w:color="C198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19859"/>
          <w:right w:val="single" w:sz="4" w:space="0" w:color="C19859"/>
        </w:tcBorders>
      </w:tcPr>
    </w:tblStylePr>
    <w:tblStylePr w:type="band1Horz">
      <w:tblPr/>
      <w:tcPr>
        <w:tcBorders>
          <w:top w:val="single" w:sz="4" w:space="0" w:color="C19859"/>
          <w:bottom w:val="single" w:sz="4" w:space="0" w:color="C198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/>
          <w:left w:val="nil"/>
        </w:tcBorders>
      </w:tcPr>
    </w:tblStylePr>
    <w:tblStylePr w:type="swCell">
      <w:tblPr/>
      <w:tcPr>
        <w:tcBorders>
          <w:top w:val="double" w:sz="4" w:space="0" w:color="C19859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07F09"/>
          <w:left w:val="single" w:sz="4" w:space="0" w:color="F07F09"/>
          <w:bottom w:val="single" w:sz="4" w:space="0" w:color="F07F09"/>
          <w:right w:val="single" w:sz="4" w:space="0" w:color="F07F09"/>
          <w:insideH w:val="nil"/>
        </w:tcBorders>
        <w:shd w:val="clear" w:color="auto" w:fill="F07F09"/>
      </w:tcPr>
    </w:tblStylePr>
    <w:tblStylePr w:type="lastRow">
      <w:rPr>
        <w:b/>
        <w:bCs/>
      </w:rPr>
      <w:tblPr/>
      <w:tcPr>
        <w:tcBorders>
          <w:top w:val="double" w:sz="4" w:space="0" w:color="F9B26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ListTable4Accent2">
    <w:name w:val="List Table 4 Accent 2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D86B77"/>
        <w:left w:val="single" w:sz="4" w:space="0" w:color="D86B77"/>
        <w:bottom w:val="single" w:sz="4" w:space="0" w:color="D86B77"/>
        <w:right w:val="single" w:sz="4" w:space="0" w:color="D86B77"/>
        <w:insideH w:val="single" w:sz="4" w:space="0" w:color="D86B7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F2936"/>
          <w:left w:val="single" w:sz="4" w:space="0" w:color="9F2936"/>
          <w:bottom w:val="single" w:sz="4" w:space="0" w:color="9F2936"/>
          <w:right w:val="single" w:sz="4" w:space="0" w:color="9F2936"/>
          <w:insideH w:val="nil"/>
        </w:tcBorders>
        <w:shd w:val="clear" w:color="auto" w:fill="9F2936"/>
      </w:tcPr>
    </w:tblStylePr>
    <w:tblStylePr w:type="lastRow">
      <w:rPr>
        <w:b/>
        <w:bCs/>
      </w:rPr>
      <w:tblPr/>
      <w:tcPr>
        <w:tcBorders>
          <w:top w:val="double" w:sz="4" w:space="0" w:color="D86B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ListTable4Accent3">
    <w:name w:val="List Table 4 Accent 3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4DA4D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ListTable4Accent4">
    <w:name w:val="List Table 4 Accent 4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8DC182"/>
        <w:left w:val="single" w:sz="4" w:space="0" w:color="8DC182"/>
        <w:bottom w:val="single" w:sz="4" w:space="0" w:color="8DC182"/>
        <w:right w:val="single" w:sz="4" w:space="0" w:color="8DC182"/>
        <w:insideH w:val="single" w:sz="4" w:space="0" w:color="8DC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E8542"/>
          <w:left w:val="single" w:sz="4" w:space="0" w:color="4E8542"/>
          <w:bottom w:val="single" w:sz="4" w:space="0" w:color="4E8542"/>
          <w:right w:val="single" w:sz="4" w:space="0" w:color="4E8542"/>
          <w:insideH w:val="nil"/>
        </w:tcBorders>
        <w:shd w:val="clear" w:color="auto" w:fill="4E8542"/>
      </w:tcPr>
    </w:tblStylePr>
    <w:tblStylePr w:type="lastRow">
      <w:rPr>
        <w:b/>
        <w:bCs/>
      </w:rPr>
      <w:tblPr/>
      <w:tcPr>
        <w:tcBorders>
          <w:top w:val="double" w:sz="4" w:space="0" w:color="8DC1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ListTable4Accent5">
    <w:name w:val="List Table 4 Accent 5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9F87B7"/>
        <w:left w:val="single" w:sz="4" w:space="0" w:color="9F87B7"/>
        <w:bottom w:val="single" w:sz="4" w:space="0" w:color="9F87B7"/>
        <w:right w:val="single" w:sz="4" w:space="0" w:color="9F87B7"/>
        <w:insideH w:val="single" w:sz="4" w:space="0" w:color="9F87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604878"/>
          <w:left w:val="single" w:sz="4" w:space="0" w:color="604878"/>
          <w:bottom w:val="single" w:sz="4" w:space="0" w:color="604878"/>
          <w:right w:val="single" w:sz="4" w:space="0" w:color="604878"/>
          <w:insideH w:val="nil"/>
        </w:tcBorders>
        <w:shd w:val="clear" w:color="auto" w:fill="604878"/>
      </w:tcPr>
    </w:tblStylePr>
    <w:tblStylePr w:type="lastRow">
      <w:rPr>
        <w:b/>
        <w:bCs/>
      </w:rPr>
      <w:tblPr/>
      <w:tcPr>
        <w:tcBorders>
          <w:top w:val="double" w:sz="4" w:space="0" w:color="9F87B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ListTable4Accent6">
    <w:name w:val="List Table 4 Accent 6"/>
    <w:basedOn w:val="TableNormal"/>
    <w:uiPriority w:val="49"/>
    <w:rsid w:val="00CF5C61"/>
    <w:tblPr>
      <w:tblStyleRowBandSize w:val="1"/>
      <w:tblStyleColBandSize w:val="1"/>
      <w:tblInd w:w="0" w:type="dxa"/>
      <w:tblBorders>
        <w:top w:val="single" w:sz="4" w:space="0" w:color="D9C19B"/>
        <w:left w:val="single" w:sz="4" w:space="0" w:color="D9C19B"/>
        <w:bottom w:val="single" w:sz="4" w:space="0" w:color="D9C19B"/>
        <w:right w:val="single" w:sz="4" w:space="0" w:color="D9C19B"/>
        <w:insideH w:val="single" w:sz="4" w:space="0" w:color="D9C1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19859"/>
          <w:left w:val="single" w:sz="4" w:space="0" w:color="C19859"/>
          <w:bottom w:val="single" w:sz="4" w:space="0" w:color="C19859"/>
          <w:right w:val="single" w:sz="4" w:space="0" w:color="C19859"/>
          <w:insideH w:val="nil"/>
        </w:tcBorders>
        <w:shd w:val="clear" w:color="auto" w:fill="C19859"/>
      </w:tcPr>
    </w:tblStylePr>
    <w:tblStylePr w:type="lastRow">
      <w:rPr>
        <w:b/>
        <w:bCs/>
      </w:rPr>
      <w:tblPr/>
      <w:tcPr>
        <w:tcBorders>
          <w:top w:val="double" w:sz="4" w:space="0" w:color="D9C1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ListTable5Dark">
    <w:name w:val="List Table 5 Dark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F07F09"/>
        <w:left w:val="single" w:sz="24" w:space="0" w:color="F07F09"/>
        <w:bottom w:val="single" w:sz="24" w:space="0" w:color="F07F09"/>
        <w:right w:val="single" w:sz="24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9F2936"/>
        <w:left w:val="single" w:sz="24" w:space="0" w:color="9F2936"/>
        <w:bottom w:val="single" w:sz="24" w:space="0" w:color="9F2936"/>
        <w:right w:val="single" w:sz="24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1B587C"/>
        <w:left w:val="single" w:sz="24" w:space="0" w:color="1B587C"/>
        <w:bottom w:val="single" w:sz="24" w:space="0" w:color="1B587C"/>
        <w:right w:val="single" w:sz="24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4E8542"/>
        <w:left w:val="single" w:sz="24" w:space="0" w:color="4E8542"/>
        <w:bottom w:val="single" w:sz="24" w:space="0" w:color="4E8542"/>
        <w:right w:val="single" w:sz="24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604878"/>
        <w:left w:val="single" w:sz="24" w:space="0" w:color="604878"/>
        <w:bottom w:val="single" w:sz="24" w:space="0" w:color="604878"/>
        <w:right w:val="single" w:sz="24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F5C61"/>
    <w:rPr>
      <w:color w:val="FFFFFF"/>
    </w:rPr>
    <w:tblPr>
      <w:tblStyleRowBandSize w:val="1"/>
      <w:tblStyleColBandSize w:val="1"/>
      <w:tblInd w:w="0" w:type="dxa"/>
      <w:tblBorders>
        <w:top w:val="single" w:sz="24" w:space="0" w:color="C19859"/>
        <w:left w:val="single" w:sz="24" w:space="0" w:color="C19859"/>
        <w:bottom w:val="single" w:sz="24" w:space="0" w:color="C19859"/>
        <w:right w:val="single" w:sz="24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TableNormal"/>
    <w:uiPriority w:val="51"/>
    <w:rsid w:val="00CF5C61"/>
    <w:rPr>
      <w:color w:val="B35E06"/>
    </w:rPr>
    <w:tblPr>
      <w:tblStyleRowBandSize w:val="1"/>
      <w:tblStyleColBandSize w:val="1"/>
      <w:tblInd w:w="0" w:type="dxa"/>
      <w:tblBorders>
        <w:top w:val="single" w:sz="4" w:space="0" w:color="F07F09"/>
        <w:bottom w:val="single" w:sz="4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ListTable6ColorfulAccent2">
    <w:name w:val="List Table 6 Colorful Accent 2"/>
    <w:basedOn w:val="TableNormal"/>
    <w:uiPriority w:val="51"/>
    <w:rsid w:val="00CF5C61"/>
    <w:rPr>
      <w:color w:val="761E28"/>
    </w:rPr>
    <w:tblPr>
      <w:tblStyleRowBandSize w:val="1"/>
      <w:tblStyleColBandSize w:val="1"/>
      <w:tblInd w:w="0" w:type="dxa"/>
      <w:tblBorders>
        <w:top w:val="single" w:sz="4" w:space="0" w:color="9F2936"/>
        <w:bottom w:val="single" w:sz="4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</w:style>
  <w:style w:type="table" w:customStyle="1" w:styleId="ListTable6ColorfulAccent3">
    <w:name w:val="List Table 6 Colorful Accent 3"/>
    <w:basedOn w:val="TableNormal"/>
    <w:uiPriority w:val="51"/>
    <w:rsid w:val="00CF5C61"/>
    <w:rPr>
      <w:color w:val="14415C"/>
    </w:rPr>
    <w:tblPr>
      <w:tblStyleRowBandSize w:val="1"/>
      <w:tblStyleColBandSize w:val="1"/>
      <w:tblInd w:w="0" w:type="dxa"/>
      <w:tblBorders>
        <w:top w:val="single" w:sz="4" w:space="0" w:color="1B587C"/>
        <w:bottom w:val="single" w:sz="4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ListTable6ColorfulAccent4">
    <w:name w:val="List Table 6 Colorful Accent 4"/>
    <w:basedOn w:val="TableNormal"/>
    <w:uiPriority w:val="51"/>
    <w:rsid w:val="00CF5C61"/>
    <w:rPr>
      <w:color w:val="3A6331"/>
    </w:rPr>
    <w:tblPr>
      <w:tblStyleRowBandSize w:val="1"/>
      <w:tblStyleColBandSize w:val="1"/>
      <w:tblInd w:w="0" w:type="dxa"/>
      <w:tblBorders>
        <w:top w:val="single" w:sz="4" w:space="0" w:color="4E8542"/>
        <w:bottom w:val="single" w:sz="4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</w:style>
  <w:style w:type="table" w:customStyle="1" w:styleId="ListTable6ColorfulAccent5">
    <w:name w:val="List Table 6 Colorful Accent 5"/>
    <w:basedOn w:val="TableNormal"/>
    <w:uiPriority w:val="51"/>
    <w:rsid w:val="00CF5C61"/>
    <w:rPr>
      <w:color w:val="473659"/>
    </w:rPr>
    <w:tblPr>
      <w:tblStyleRowBandSize w:val="1"/>
      <w:tblStyleColBandSize w:val="1"/>
      <w:tblInd w:w="0" w:type="dxa"/>
      <w:tblBorders>
        <w:top w:val="single" w:sz="4" w:space="0" w:color="604878"/>
        <w:bottom w:val="single" w:sz="4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</w:style>
  <w:style w:type="table" w:customStyle="1" w:styleId="ListTable6ColorfulAccent6">
    <w:name w:val="List Table 6 Colorful Accent 6"/>
    <w:basedOn w:val="TableNormal"/>
    <w:uiPriority w:val="51"/>
    <w:rsid w:val="00CF5C61"/>
    <w:rPr>
      <w:color w:val="997339"/>
    </w:rPr>
    <w:tblPr>
      <w:tblStyleRowBandSize w:val="1"/>
      <w:tblStyleColBandSize w:val="1"/>
      <w:tblInd w:w="0" w:type="dxa"/>
      <w:tblBorders>
        <w:top w:val="single" w:sz="4" w:space="0" w:color="C19859"/>
        <w:bottom w:val="single" w:sz="4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</w:style>
  <w:style w:type="table" w:customStyle="1" w:styleId="ListTable7Colorful">
    <w:name w:val="List Table 7 Colorful"/>
    <w:basedOn w:val="TableNormal"/>
    <w:uiPriority w:val="52"/>
    <w:rsid w:val="00CF5C6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F5C61"/>
    <w:rPr>
      <w:color w:val="B35E0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F07F09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F07F09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F07F09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F07F09"/>
        </w:tcBorders>
        <w:shd w:val="clear" w:color="auto" w:fill="FFFFFF"/>
      </w:tc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F5C61"/>
    <w:rPr>
      <w:color w:val="761E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9F2936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9F2936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9F2936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9F2936"/>
        </w:tcBorders>
        <w:shd w:val="clear" w:color="auto" w:fill="FFFFFF"/>
      </w:tcPr>
    </w:tblStylePr>
    <w:tblStylePr w:type="band1Vert">
      <w:tblPr/>
      <w:tcPr>
        <w:shd w:val="clear" w:color="auto" w:fill="F2CDD1"/>
      </w:tcPr>
    </w:tblStylePr>
    <w:tblStylePr w:type="band1Horz">
      <w:tblPr/>
      <w:tcPr>
        <w:shd w:val="clear" w:color="auto" w:fill="F2CD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F5C61"/>
    <w:rPr>
      <w:color w:val="14415C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1B587C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1B587C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1B587C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1B587C"/>
        </w:tcBorders>
        <w:shd w:val="clear" w:color="auto" w:fill="FFFFFF"/>
      </w:tc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F5C61"/>
    <w:rPr>
      <w:color w:val="3A633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4E8542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4E8542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4E8542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4E8542"/>
        </w:tcBorders>
        <w:shd w:val="clear" w:color="auto" w:fill="FFFFFF"/>
      </w:tcPr>
    </w:tblStylePr>
    <w:tblStylePr w:type="band1Vert">
      <w:tblPr/>
      <w:tcPr>
        <w:shd w:val="clear" w:color="auto" w:fill="D9EAD5"/>
      </w:tcPr>
    </w:tblStylePr>
    <w:tblStylePr w:type="band1Horz">
      <w:tblPr/>
      <w:tcPr>
        <w:shd w:val="clear" w:color="auto" w:fill="D9EA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F5C61"/>
    <w:rPr>
      <w:color w:val="473659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604878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604878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604878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604878"/>
        </w:tcBorders>
        <w:shd w:val="clear" w:color="auto" w:fill="FFFFFF"/>
      </w:tcPr>
    </w:tblStylePr>
    <w:tblStylePr w:type="band1Vert">
      <w:tblPr/>
      <w:tcPr>
        <w:shd w:val="clear" w:color="auto" w:fill="DFD7E7"/>
      </w:tcPr>
    </w:tblStylePr>
    <w:tblStylePr w:type="band1Horz">
      <w:tblPr/>
      <w:tcPr>
        <w:shd w:val="clear" w:color="auto" w:fill="DFD7E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F5C61"/>
    <w:rPr>
      <w:color w:val="997339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C19859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C19859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C19859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C19859"/>
        </w:tcBorders>
        <w:shd w:val="clear" w:color="auto" w:fill="FFFFFF"/>
      </w:tcPr>
    </w:tblStylePr>
    <w:tblStylePr w:type="band1Vert">
      <w:tblPr/>
      <w:tcPr>
        <w:shd w:val="clear" w:color="auto" w:fill="F2EADD"/>
      </w:tcPr>
    </w:tblStylePr>
    <w:tblStylePr w:type="band1Horz">
      <w:tblPr/>
      <w:tcPr>
        <w:shd w:val="clear" w:color="auto" w:fill="F2EA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 w:val="22"/>
      <w:lang w:val="en-US" w:eastAsia="en-US" w:bidi="ar-SA"/>
    </w:rPr>
  </w:style>
  <w:style w:type="table" w:customStyle="1" w:styleId="MediumGrid11">
    <w:name w:val="Medium Grid 11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89E42"/>
        <w:left w:val="single" w:sz="8" w:space="0" w:color="F89E42"/>
        <w:bottom w:val="single" w:sz="8" w:space="0" w:color="F89E42"/>
        <w:right w:val="single" w:sz="8" w:space="0" w:color="F89E42"/>
        <w:insideH w:val="single" w:sz="8" w:space="0" w:color="F89E42"/>
        <w:insideV w:val="single" w:sz="8" w:space="0" w:color="F89E4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/>
      </w:tcPr>
    </w:tblStylePr>
    <w:tblStylePr w:type="band1Horz">
      <w:tblPr/>
      <w:tcPr>
        <w:shd w:val="clear" w:color="auto" w:fill="FABF81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CF4655"/>
        <w:left w:val="single" w:sz="8" w:space="0" w:color="CF4655"/>
        <w:bottom w:val="single" w:sz="8" w:space="0" w:color="CF4655"/>
        <w:right w:val="single" w:sz="8" w:space="0" w:color="CF4655"/>
        <w:insideH w:val="single" w:sz="8" w:space="0" w:color="CF4655"/>
        <w:insideV w:val="single" w:sz="8" w:space="0" w:color="CF465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/>
      </w:tcPr>
    </w:tblStylePr>
    <w:tblStylePr w:type="band1Horz">
      <w:tblPr/>
      <w:tcPr>
        <w:shd w:val="clear" w:color="auto" w:fill="DF848E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2B8CC5"/>
        <w:left w:val="single" w:sz="8" w:space="0" w:color="2B8CC5"/>
        <w:bottom w:val="single" w:sz="8" w:space="0" w:color="2B8CC5"/>
        <w:right w:val="single" w:sz="8" w:space="0" w:color="2B8CC5"/>
        <w:insideH w:val="single" w:sz="8" w:space="0" w:color="2B8CC5"/>
        <w:insideV w:val="single" w:sz="8" w:space="0" w:color="2B8CC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/>
      </w:tcPr>
    </w:tblStylePr>
    <w:tblStylePr w:type="band1Horz">
      <w:tblPr/>
      <w:tcPr>
        <w:shd w:val="clear" w:color="auto" w:fill="6CB4D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71B163"/>
        <w:left w:val="single" w:sz="8" w:space="0" w:color="71B163"/>
        <w:bottom w:val="single" w:sz="8" w:space="0" w:color="71B163"/>
        <w:right w:val="single" w:sz="8" w:space="0" w:color="71B163"/>
        <w:insideH w:val="single" w:sz="8" w:space="0" w:color="71B163"/>
        <w:insideV w:val="single" w:sz="8" w:space="0" w:color="71B16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/>
      </w:tcPr>
    </w:tblStylePr>
    <w:tblStylePr w:type="band1Horz">
      <w:tblPr/>
      <w:tcPr>
        <w:shd w:val="clear" w:color="auto" w:fill="A0CB97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876AA5"/>
        <w:left w:val="single" w:sz="8" w:space="0" w:color="876AA5"/>
        <w:bottom w:val="single" w:sz="8" w:space="0" w:color="876AA5"/>
        <w:right w:val="single" w:sz="8" w:space="0" w:color="876AA5"/>
        <w:insideH w:val="single" w:sz="8" w:space="0" w:color="876AA5"/>
        <w:insideV w:val="single" w:sz="8" w:space="0" w:color="876AA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/>
      </w:tcPr>
    </w:tblStylePr>
    <w:tblStylePr w:type="band1Horz">
      <w:tblPr/>
      <w:tcPr>
        <w:shd w:val="clear" w:color="auto" w:fill="AF9BC3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D0B182"/>
        <w:left w:val="single" w:sz="8" w:space="0" w:color="D0B182"/>
        <w:bottom w:val="single" w:sz="8" w:space="0" w:color="D0B182"/>
        <w:right w:val="single" w:sz="8" w:space="0" w:color="D0B182"/>
        <w:insideH w:val="single" w:sz="8" w:space="0" w:color="D0B182"/>
        <w:insideV w:val="single" w:sz="8" w:space="0" w:color="D0B1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/>
      </w:tcPr>
    </w:tblStylePr>
    <w:tblStylePr w:type="band1Horz">
      <w:tblPr/>
      <w:tcPr>
        <w:shd w:val="clear" w:color="auto" w:fill="E0CBAC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/>
    </w:tcPr>
    <w:tblStylePr w:type="firstRow">
      <w:rPr>
        <w:b/>
        <w:bCs/>
        <w:color w:val="000000"/>
      </w:rPr>
      <w:tblPr/>
      <w:tcPr>
        <w:shd w:val="clear" w:color="auto" w:fill="FEF2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/>
      </w:tcPr>
    </w:tblStylePr>
    <w:tblStylePr w:type="band1Vert">
      <w:tblPr/>
      <w:tcPr>
        <w:shd w:val="clear" w:color="auto" w:fill="FABF81"/>
      </w:tcPr>
    </w:tblStylePr>
    <w:tblStylePr w:type="band1Horz">
      <w:tblPr/>
      <w:tcPr>
        <w:tcBorders>
          <w:insideH w:val="single" w:sz="6" w:space="0" w:color="F07F09"/>
          <w:insideV w:val="single" w:sz="6" w:space="0" w:color="F07F09"/>
        </w:tcBorders>
        <w:shd w:val="clear" w:color="auto" w:fill="FABF81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9F2936"/>
        <w:left w:val="single" w:sz="8" w:space="0" w:color="9F2936"/>
        <w:bottom w:val="single" w:sz="8" w:space="0" w:color="9F2936"/>
        <w:right w:val="single" w:sz="8" w:space="0" w:color="9F2936"/>
        <w:insideH w:val="single" w:sz="8" w:space="0" w:color="9F2936"/>
        <w:insideV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/>
    </w:tcPr>
    <w:tblStylePr w:type="firstRow">
      <w:rPr>
        <w:b/>
        <w:bCs/>
        <w:color w:val="000000"/>
      </w:rPr>
      <w:tblPr/>
      <w:tcPr>
        <w:shd w:val="clear" w:color="auto" w:fill="F8E6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/>
      </w:tcPr>
    </w:tblStylePr>
    <w:tblStylePr w:type="band1Vert">
      <w:tblPr/>
      <w:tcPr>
        <w:shd w:val="clear" w:color="auto" w:fill="DF848E"/>
      </w:tcPr>
    </w:tblStylePr>
    <w:tblStylePr w:type="band1Horz">
      <w:tblPr/>
      <w:tcPr>
        <w:tcBorders>
          <w:insideH w:val="single" w:sz="6" w:space="0" w:color="9F2936"/>
          <w:insideV w:val="single" w:sz="6" w:space="0" w:color="9F2936"/>
        </w:tcBorders>
        <w:shd w:val="clear" w:color="auto" w:fill="DF848E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1B587C"/>
        <w:left w:val="single" w:sz="8" w:space="0" w:color="1B587C"/>
        <w:bottom w:val="single" w:sz="8" w:space="0" w:color="1B587C"/>
        <w:right w:val="single" w:sz="8" w:space="0" w:color="1B587C"/>
        <w:insideH w:val="single" w:sz="8" w:space="0" w:color="1B587C"/>
        <w:insideV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/>
    </w:tcPr>
    <w:tblStylePr w:type="firstRow">
      <w:rPr>
        <w:b/>
        <w:bCs/>
        <w:color w:val="000000"/>
      </w:rPr>
      <w:tblPr/>
      <w:tcPr>
        <w:shd w:val="clear" w:color="auto" w:fill="E1F0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/>
      </w:tcPr>
    </w:tblStylePr>
    <w:tblStylePr w:type="band1Vert">
      <w:tblPr/>
      <w:tcPr>
        <w:shd w:val="clear" w:color="auto" w:fill="6CB4DF"/>
      </w:tcPr>
    </w:tblStylePr>
    <w:tblStylePr w:type="band1Horz">
      <w:tblPr/>
      <w:tcPr>
        <w:tcBorders>
          <w:insideH w:val="single" w:sz="6" w:space="0" w:color="1B587C"/>
          <w:insideV w:val="single" w:sz="6" w:space="0" w:color="1B587C"/>
        </w:tcBorders>
        <w:shd w:val="clear" w:color="auto" w:fill="6CB4DF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4E8542"/>
        <w:left w:val="single" w:sz="8" w:space="0" w:color="4E8542"/>
        <w:bottom w:val="single" w:sz="8" w:space="0" w:color="4E8542"/>
        <w:right w:val="single" w:sz="8" w:space="0" w:color="4E8542"/>
        <w:insideH w:val="single" w:sz="8" w:space="0" w:color="4E8542"/>
        <w:insideV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/>
    </w:tcPr>
    <w:tblStylePr w:type="firstRow">
      <w:rPr>
        <w:b/>
        <w:bCs/>
        <w:color w:val="000000"/>
      </w:rPr>
      <w:tblPr/>
      <w:tcPr>
        <w:shd w:val="clear" w:color="auto" w:fill="ECF4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/>
      </w:tcPr>
    </w:tblStylePr>
    <w:tblStylePr w:type="band1Vert">
      <w:tblPr/>
      <w:tcPr>
        <w:shd w:val="clear" w:color="auto" w:fill="A0CB97"/>
      </w:tcPr>
    </w:tblStylePr>
    <w:tblStylePr w:type="band1Horz">
      <w:tblPr/>
      <w:tcPr>
        <w:tcBorders>
          <w:insideH w:val="single" w:sz="6" w:space="0" w:color="4E8542"/>
          <w:insideV w:val="single" w:sz="6" w:space="0" w:color="4E8542"/>
        </w:tcBorders>
        <w:shd w:val="clear" w:color="auto" w:fill="A0CB97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604878"/>
        <w:left w:val="single" w:sz="8" w:space="0" w:color="604878"/>
        <w:bottom w:val="single" w:sz="8" w:space="0" w:color="604878"/>
        <w:right w:val="single" w:sz="8" w:space="0" w:color="604878"/>
        <w:insideH w:val="single" w:sz="8" w:space="0" w:color="604878"/>
        <w:insideV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/>
    </w:tcPr>
    <w:tblStylePr w:type="firstRow">
      <w:rPr>
        <w:b/>
        <w:bCs/>
        <w:color w:val="000000"/>
      </w:rPr>
      <w:tblPr/>
      <w:tcPr>
        <w:shd w:val="clear" w:color="auto" w:fill="EFEBF3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/>
      </w:tcPr>
    </w:tblStylePr>
    <w:tblStylePr w:type="band1Vert">
      <w:tblPr/>
      <w:tcPr>
        <w:shd w:val="clear" w:color="auto" w:fill="AF9BC3"/>
      </w:tcPr>
    </w:tblStylePr>
    <w:tblStylePr w:type="band1Horz">
      <w:tblPr/>
      <w:tcPr>
        <w:tcBorders>
          <w:insideH w:val="single" w:sz="6" w:space="0" w:color="604878"/>
          <w:insideV w:val="single" w:sz="6" w:space="0" w:color="604878"/>
        </w:tcBorders>
        <w:shd w:val="clear" w:color="auto" w:fill="AF9BC3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  <w:insideH w:val="single" w:sz="8" w:space="0" w:color="C19859"/>
        <w:insideV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/>
    </w:tcPr>
    <w:tblStylePr w:type="firstRow">
      <w:rPr>
        <w:b/>
        <w:bCs/>
        <w:color w:val="000000"/>
      </w:rPr>
      <w:tblPr/>
      <w:tcPr>
        <w:shd w:val="clear" w:color="auto" w:fill="F8F4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/>
      </w:tcPr>
    </w:tblStylePr>
    <w:tblStylePr w:type="band1Vert">
      <w:tblPr/>
      <w:tcPr>
        <w:shd w:val="clear" w:color="auto" w:fill="E0CBAC"/>
      </w:tcPr>
    </w:tblStylePr>
    <w:tblStylePr w:type="band1Horz">
      <w:tblPr/>
      <w:tcPr>
        <w:tcBorders>
          <w:insideH w:val="single" w:sz="6" w:space="0" w:color="C19859"/>
          <w:insideV w:val="single" w:sz="6" w:space="0" w:color="C19859"/>
        </w:tcBorders>
        <w:shd w:val="clear" w:color="auto" w:fill="E0CB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07F0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07F0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07F0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07F0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ABF8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ABF81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293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293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F293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F293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84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848E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B587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B587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B587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B587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CB4D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CB4D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E854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E854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E854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E854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CB9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CB97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0487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0487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0487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0487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F9BC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F9BC3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198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198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198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198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0CB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0CBAC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F07F09"/>
        <w:bottom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F07F09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F07F09"/>
          <w:bottom w:val="single" w:sz="8" w:space="0" w:color="F07F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/>
          <w:bottom w:val="single" w:sz="8" w:space="0" w:color="F07F09"/>
        </w:tcBorders>
      </w:tcPr>
    </w:tblStylePr>
    <w:tblStylePr w:type="band1Vert">
      <w:tblPr/>
      <w:tcPr>
        <w:shd w:val="clear" w:color="auto" w:fill="FCDFC0"/>
      </w:tcPr>
    </w:tblStylePr>
    <w:tblStylePr w:type="band1Horz">
      <w:tblPr/>
      <w:tcPr>
        <w:shd w:val="clear" w:color="auto" w:fill="FCDFC0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9F2936"/>
        <w:bottom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9F2936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9F2936"/>
          <w:bottom w:val="single" w:sz="8" w:space="0" w:color="9F293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/>
          <w:bottom w:val="single" w:sz="8" w:space="0" w:color="9F2936"/>
        </w:tcBorders>
      </w:tcPr>
    </w:tblStylePr>
    <w:tblStylePr w:type="band1Vert">
      <w:tblPr/>
      <w:tcPr>
        <w:shd w:val="clear" w:color="auto" w:fill="EFC2C6"/>
      </w:tcPr>
    </w:tblStylePr>
    <w:tblStylePr w:type="band1Horz">
      <w:tblPr/>
      <w:tcPr>
        <w:shd w:val="clear" w:color="auto" w:fill="EFC2C6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1B587C"/>
        <w:bottom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1B587C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1B587C"/>
          <w:bottom w:val="single" w:sz="8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/>
          <w:bottom w:val="single" w:sz="8" w:space="0" w:color="1B587C"/>
        </w:tcBorders>
      </w:tcPr>
    </w:tblStylePr>
    <w:tblStylePr w:type="band1Vert">
      <w:tblPr/>
      <w:tcPr>
        <w:shd w:val="clear" w:color="auto" w:fill="B5D9EF"/>
      </w:tcPr>
    </w:tblStylePr>
    <w:tblStylePr w:type="band1Horz">
      <w:tblPr/>
      <w:tcPr>
        <w:shd w:val="clear" w:color="auto" w:fill="B5D9E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4E8542"/>
        <w:bottom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4E8542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4E8542"/>
          <w:bottom w:val="single" w:sz="8" w:space="0" w:color="4E854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/>
          <w:bottom w:val="single" w:sz="8" w:space="0" w:color="4E8542"/>
        </w:tcBorders>
      </w:tcPr>
    </w:tblStylePr>
    <w:tblStylePr w:type="band1Vert">
      <w:tblPr/>
      <w:tcPr>
        <w:shd w:val="clear" w:color="auto" w:fill="D0E5CB"/>
      </w:tcPr>
    </w:tblStylePr>
    <w:tblStylePr w:type="band1Horz">
      <w:tblPr/>
      <w:tcPr>
        <w:shd w:val="clear" w:color="auto" w:fill="D0E5CB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604878"/>
        <w:bottom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604878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604878"/>
          <w:bottom w:val="single" w:sz="8" w:space="0" w:color="60487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/>
          <w:bottom w:val="single" w:sz="8" w:space="0" w:color="604878"/>
        </w:tcBorders>
      </w:tcPr>
    </w:tblStylePr>
    <w:tblStylePr w:type="band1Vert">
      <w:tblPr/>
      <w:tcPr>
        <w:shd w:val="clear" w:color="auto" w:fill="D7CDE1"/>
      </w:tcPr>
    </w:tblStylePr>
    <w:tblStylePr w:type="band1Horz">
      <w:tblPr/>
      <w:tcPr>
        <w:shd w:val="clear" w:color="auto" w:fill="D7CDE1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rPr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bottom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</w:rPr>
      <w:tblPr/>
      <w:tcPr>
        <w:tcBorders>
          <w:top w:val="nil"/>
          <w:bottom w:val="single" w:sz="8" w:space="0" w:color="C19859"/>
        </w:tcBorders>
      </w:tcPr>
    </w:tblStylePr>
    <w:tblStylePr w:type="lastRow">
      <w:rPr>
        <w:b/>
        <w:bCs/>
        <w:color w:val="323232"/>
      </w:rPr>
      <w:tblPr/>
      <w:tcPr>
        <w:tcBorders>
          <w:top w:val="single" w:sz="8" w:space="0" w:color="C19859"/>
          <w:bottom w:val="single" w:sz="8" w:space="0" w:color="C198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/>
          <w:bottom w:val="single" w:sz="8" w:space="0" w:color="C19859"/>
        </w:tcBorders>
      </w:tcPr>
    </w:tblStylePr>
    <w:tblStylePr w:type="band1Vert">
      <w:tblPr/>
      <w:tcPr>
        <w:shd w:val="clear" w:color="auto" w:fill="EFE5D6"/>
      </w:tcPr>
    </w:tblStylePr>
    <w:tblStylePr w:type="band1Horz">
      <w:tblPr/>
      <w:tcPr>
        <w:shd w:val="clear" w:color="auto" w:fill="EFE5D6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07F0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9F2936"/>
        <w:left w:val="single" w:sz="8" w:space="0" w:color="9F2936"/>
        <w:bottom w:val="single" w:sz="8" w:space="0" w:color="9F2936"/>
        <w:right w:val="single" w:sz="8" w:space="0" w:color="9F293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F293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1B587C"/>
        <w:left w:val="single" w:sz="8" w:space="0" w:color="1B587C"/>
        <w:bottom w:val="single" w:sz="8" w:space="0" w:color="1B587C"/>
        <w:right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B587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4E8542"/>
        <w:left w:val="single" w:sz="8" w:space="0" w:color="4E8542"/>
        <w:bottom w:val="single" w:sz="8" w:space="0" w:color="4E8542"/>
        <w:right w:val="single" w:sz="8" w:space="0" w:color="4E85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E854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604878"/>
        <w:left w:val="single" w:sz="8" w:space="0" w:color="604878"/>
        <w:bottom w:val="single" w:sz="8" w:space="0" w:color="604878"/>
        <w:right w:val="single" w:sz="8" w:space="0" w:color="60487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0487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rPr>
      <w:rFonts w:ascii="Century Gothic" w:eastAsia="Times New Roman" w:hAnsi="Century Gothic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F89E42"/>
        <w:left w:val="single" w:sz="8" w:space="0" w:color="F89E42"/>
        <w:bottom w:val="single" w:sz="8" w:space="0" w:color="F89E42"/>
        <w:right w:val="single" w:sz="8" w:space="0" w:color="F89E42"/>
        <w:insideH w:val="single" w:sz="8" w:space="0" w:color="F89E4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89E42"/>
          <w:left w:val="single" w:sz="8" w:space="0" w:color="F89E42"/>
          <w:bottom w:val="single" w:sz="8" w:space="0" w:color="F89E42"/>
          <w:right w:val="single" w:sz="8" w:space="0" w:color="F89E42"/>
          <w:insideH w:val="nil"/>
          <w:insideV w:val="nil"/>
        </w:tcBorders>
        <w:shd w:val="clear" w:color="auto" w:fill="F07F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/>
          <w:left w:val="single" w:sz="8" w:space="0" w:color="F89E42"/>
          <w:bottom w:val="single" w:sz="8" w:space="0" w:color="F89E42"/>
          <w:right w:val="single" w:sz="8" w:space="0" w:color="F89E4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CF4655"/>
        <w:left w:val="single" w:sz="8" w:space="0" w:color="CF4655"/>
        <w:bottom w:val="single" w:sz="8" w:space="0" w:color="CF4655"/>
        <w:right w:val="single" w:sz="8" w:space="0" w:color="CF4655"/>
        <w:insideH w:val="single" w:sz="8" w:space="0" w:color="CF465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4655"/>
          <w:left w:val="single" w:sz="8" w:space="0" w:color="CF4655"/>
          <w:bottom w:val="single" w:sz="8" w:space="0" w:color="CF4655"/>
          <w:right w:val="single" w:sz="8" w:space="0" w:color="CF4655"/>
          <w:insideH w:val="nil"/>
          <w:insideV w:val="nil"/>
        </w:tcBorders>
        <w:shd w:val="clear" w:color="auto" w:fill="9F293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/>
          <w:left w:val="single" w:sz="8" w:space="0" w:color="CF4655"/>
          <w:bottom w:val="single" w:sz="8" w:space="0" w:color="CF4655"/>
          <w:right w:val="single" w:sz="8" w:space="0" w:color="CF465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2B8CC5"/>
        <w:left w:val="single" w:sz="8" w:space="0" w:color="2B8CC5"/>
        <w:bottom w:val="single" w:sz="8" w:space="0" w:color="2B8CC5"/>
        <w:right w:val="single" w:sz="8" w:space="0" w:color="2B8CC5"/>
        <w:insideH w:val="single" w:sz="8" w:space="0" w:color="2B8C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B8CC5"/>
          <w:left w:val="single" w:sz="8" w:space="0" w:color="2B8CC5"/>
          <w:bottom w:val="single" w:sz="8" w:space="0" w:color="2B8CC5"/>
          <w:right w:val="single" w:sz="8" w:space="0" w:color="2B8CC5"/>
          <w:insideH w:val="nil"/>
          <w:insideV w:val="nil"/>
        </w:tcBorders>
        <w:shd w:val="clear" w:color="auto" w:fill="1B587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/>
          <w:left w:val="single" w:sz="8" w:space="0" w:color="2B8CC5"/>
          <w:bottom w:val="single" w:sz="8" w:space="0" w:color="2B8CC5"/>
          <w:right w:val="single" w:sz="8" w:space="0" w:color="2B8C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71B163"/>
        <w:left w:val="single" w:sz="8" w:space="0" w:color="71B163"/>
        <w:bottom w:val="single" w:sz="8" w:space="0" w:color="71B163"/>
        <w:right w:val="single" w:sz="8" w:space="0" w:color="71B163"/>
        <w:insideH w:val="single" w:sz="8" w:space="0" w:color="71B16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1B163"/>
          <w:left w:val="single" w:sz="8" w:space="0" w:color="71B163"/>
          <w:bottom w:val="single" w:sz="8" w:space="0" w:color="71B163"/>
          <w:right w:val="single" w:sz="8" w:space="0" w:color="71B163"/>
          <w:insideH w:val="nil"/>
          <w:insideV w:val="nil"/>
        </w:tcBorders>
        <w:shd w:val="clear" w:color="auto" w:fill="4E854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/>
          <w:left w:val="single" w:sz="8" w:space="0" w:color="71B163"/>
          <w:bottom w:val="single" w:sz="8" w:space="0" w:color="71B163"/>
          <w:right w:val="single" w:sz="8" w:space="0" w:color="71B16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876AA5"/>
        <w:left w:val="single" w:sz="8" w:space="0" w:color="876AA5"/>
        <w:bottom w:val="single" w:sz="8" w:space="0" w:color="876AA5"/>
        <w:right w:val="single" w:sz="8" w:space="0" w:color="876AA5"/>
        <w:insideH w:val="single" w:sz="8" w:space="0" w:color="876A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76AA5"/>
          <w:left w:val="single" w:sz="8" w:space="0" w:color="876AA5"/>
          <w:bottom w:val="single" w:sz="8" w:space="0" w:color="876AA5"/>
          <w:right w:val="single" w:sz="8" w:space="0" w:color="876AA5"/>
          <w:insideH w:val="nil"/>
          <w:insideV w:val="nil"/>
        </w:tcBorders>
        <w:shd w:val="clear" w:color="auto" w:fill="60487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/>
          <w:left w:val="single" w:sz="8" w:space="0" w:color="876AA5"/>
          <w:bottom w:val="single" w:sz="8" w:space="0" w:color="876AA5"/>
          <w:right w:val="single" w:sz="8" w:space="0" w:color="876AA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tblPr>
      <w:tblStyleRowBandSize w:val="1"/>
      <w:tblStyleColBandSize w:val="1"/>
      <w:tblInd w:w="0" w:type="dxa"/>
      <w:tblBorders>
        <w:top w:val="single" w:sz="8" w:space="0" w:color="D0B182"/>
        <w:left w:val="single" w:sz="8" w:space="0" w:color="D0B182"/>
        <w:bottom w:val="single" w:sz="8" w:space="0" w:color="D0B182"/>
        <w:right w:val="single" w:sz="8" w:space="0" w:color="D0B182"/>
        <w:insideH w:val="single" w:sz="8" w:space="0" w:color="D0B1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0B182"/>
          <w:left w:val="single" w:sz="8" w:space="0" w:color="D0B182"/>
          <w:bottom w:val="single" w:sz="8" w:space="0" w:color="D0B182"/>
          <w:right w:val="single" w:sz="8" w:space="0" w:color="D0B182"/>
          <w:insideH w:val="nil"/>
          <w:insideV w:val="nil"/>
        </w:tcBorders>
        <w:shd w:val="clear" w:color="auto" w:fill="C198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/>
          <w:left w:val="single" w:sz="8" w:space="0" w:color="D0B182"/>
          <w:bottom w:val="single" w:sz="8" w:space="0" w:color="D0B182"/>
          <w:right w:val="single" w:sz="8" w:space="0" w:color="D0B1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entury Gothic" w:eastAsia="Times New Roman" w:hAnsi="Century Gothic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="Century Gothic" w:eastAsia="Times New Roman" w:hAnsi="Century Gothic" w:cs="Times New Roman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before="120"/>
      <w:ind w:left="72"/>
    </w:pPr>
    <w:rPr>
      <w:spacing w:val="4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customStyle="1" w:styleId="PlainTable1">
    <w:name w:val="Plain Table 1"/>
    <w:basedOn w:val="TableNormal"/>
    <w:uiPriority w:val="41"/>
    <w:rsid w:val="00CF5C6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CF5C61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Times New Roman" w:hAnsi="Century Gothic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entury Gothic" w:eastAsia="Times New Roman" w:hAnsi="Century Gothic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="Times New Roman"/>
      <w:color w:val="5A5A5A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="Times New Roman"/>
      <w:color w:val="5A5A5A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F5C61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="Century Gothic" w:eastAsia="Times New Roman" w:hAnsi="Century Gothic"/>
      <w:color w:val="9F2936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="Century Gothic" w:eastAsia="Times New Roman" w:hAnsi="Century Gothic" w:cs="Times New Roman"/>
      <w:color w:val="9F2936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="Century Gothic" w:eastAsia="Times New Roman" w:hAnsi="Century Gothic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762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er-pc\Downloads\tf03463080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0</TotalTime>
  <Pages>13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other-pc</dc:creator>
  <cp:lastModifiedBy>lenovo</cp:lastModifiedBy>
  <cp:revision>2</cp:revision>
  <dcterms:created xsi:type="dcterms:W3CDTF">2021-04-02T12:04:00Z</dcterms:created>
  <dcterms:modified xsi:type="dcterms:W3CDTF">2021-04-02T12:04:00Z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