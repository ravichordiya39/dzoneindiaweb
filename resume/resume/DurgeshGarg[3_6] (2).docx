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6419"/>
        <w:gridCol w:w="4047"/>
      </w:tblGrid>
      <w:tr w:rsidR="00083491" w:rsidRPr="00FA7B5B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C14FC2" w:rsidP="006127E6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0"/>
                      <w:szCs w:val="40"/>
                    </w:rPr>
                    <w:t>Durgesh</w:t>
                  </w:r>
                  <w:r w:rsidR="006127E6">
                    <w:rPr>
                      <w:rFonts w:ascii="Arial" w:hAnsi="Arial" w:cs="Arial"/>
                      <w:b/>
                      <w:bCs/>
                      <w:color w:val="595C62"/>
                      <w:sz w:val="40"/>
                      <w:szCs w:val="40"/>
                    </w:rPr>
                    <w:t xml:space="preserve"> Garg</w:t>
                  </w: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C60C06" w:rsidRDefault="00C60C06" w:rsidP="00D77CC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Male, Single</w:t>
                  </w:r>
                </w:p>
                <w:p w:rsidR="00D77CC6" w:rsidRDefault="00D77CC6" w:rsidP="00D77CC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90BC7">
                    <w:rPr>
                      <w:rFonts w:ascii="Arial" w:hAnsi="Arial" w:cs="Arial"/>
                      <w:b/>
                      <w:bCs/>
                      <w:color w:val="6D83B3"/>
                    </w:rPr>
                    <w:t>Address</w:t>
                  </w:r>
                  <w:r w:rsidR="00090BC7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: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6127E6">
                    <w:rPr>
                      <w:rFonts w:ascii="Arial" w:hAnsi="Arial" w:cs="Arial"/>
                      <w:b/>
                      <w:bCs/>
                      <w:color w:val="6D83B3"/>
                    </w:rPr>
                    <w:t>264,</w:t>
                  </w:r>
                  <w:r w:rsidR="006C37CF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6127E6">
                    <w:rPr>
                      <w:rFonts w:ascii="Arial" w:hAnsi="Arial" w:cs="Arial"/>
                      <w:b/>
                      <w:bCs/>
                      <w:color w:val="6D83B3"/>
                    </w:rPr>
                    <w:t>govind nagar (east)</w:t>
                  </w:r>
                  <w:r w:rsidR="007E20CA">
                    <w:rPr>
                      <w:rFonts w:ascii="Arial" w:hAnsi="Arial" w:cs="Arial"/>
                      <w:b/>
                      <w:bCs/>
                      <w:color w:val="6D83B3"/>
                    </w:rPr>
                    <w:t>, Jaipur</w:t>
                  </w:r>
                  <w:r w:rsidR="00090BC7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(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Raj.) </w:t>
                  </w:r>
                </w:p>
                <w:p w:rsidR="00083491" w:rsidRPr="002D44B0" w:rsidRDefault="009F2958" w:rsidP="00663EE7">
                  <w:pPr>
                    <w:pStyle w:val="NoSpacing"/>
                  </w:pPr>
                  <w:r w:rsidRPr="002D44B0">
                    <w:t xml:space="preserve"> Date of birth</w:t>
                  </w:r>
                  <w:r w:rsidR="00A34C4E" w:rsidRPr="002D44B0">
                    <w:t xml:space="preserve"> </w:t>
                  </w:r>
                  <w:r w:rsidR="00083491" w:rsidRPr="002D44B0">
                    <w:t xml:space="preserve">: </w:t>
                  </w:r>
                  <w:r w:rsidR="00C14FC2">
                    <w:t>16, june. 1993</w:t>
                  </w:r>
                  <w:r w:rsidR="00663EE7">
                    <w:tab/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3679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679"/>
            </w:tblGrid>
            <w:tr w:rsidR="00083491" w:rsidRPr="002D44B0" w:rsidTr="00D352AA">
              <w:trPr>
                <w:trHeight w:val="281"/>
              </w:trPr>
              <w:tc>
                <w:tcPr>
                  <w:tcW w:w="367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D352AA">
              <w:trPr>
                <w:trHeight w:val="796"/>
              </w:trPr>
              <w:tc>
                <w:tcPr>
                  <w:tcW w:w="367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FC6209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Phone</w:t>
                  </w:r>
                  <w:r w:rsidR="009F2958"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: </w:t>
                  </w:r>
                  <w:r w:rsidR="00C14FC2">
                    <w:rPr>
                      <w:rFonts w:ascii="Arial" w:hAnsi="Arial" w:cs="Arial"/>
                      <w:b/>
                      <w:bCs/>
                      <w:color w:val="3B3E42"/>
                    </w:rPr>
                    <w:t>07791072620</w:t>
                  </w:r>
                </w:p>
                <w:p w:rsidR="009F2958" w:rsidRPr="00FA7B5B" w:rsidRDefault="00C47CA6" w:rsidP="00C14FC2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</w:t>
                  </w:r>
                  <w:r w:rsidR="00FA7B5B"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-mail : </w:t>
                  </w:r>
                  <w:r w:rsidR="002B58A6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durgeshgarg</w:t>
                  </w:r>
                  <w:r w:rsidR="00C14FC2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32@gmail.com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2D44B0">
        <w:tc>
          <w:tcPr>
            <w:tcW w:w="10682" w:type="dxa"/>
            <w:gridSpan w:val="2"/>
          </w:tcPr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D44B0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A34C4E" w:rsidRPr="002D44B0" w:rsidTr="00A96D18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A96D18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8"/>
                    <w:gridCol w:w="8256"/>
                  </w:tblGrid>
                  <w:tr w:rsidR="00315076" w:rsidRPr="002D44B0" w:rsidTr="00437AF3">
                    <w:tc>
                      <w:tcPr>
                        <w:tcW w:w="1772" w:type="dxa"/>
                      </w:tcPr>
                      <w:p w:rsidR="00315076" w:rsidRPr="002D44B0" w:rsidRDefault="00315076" w:rsidP="0054113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  <w:r w:rsidR="001A7EBD">
                          <w:rPr>
                            <w:rFonts w:ascii="Arial" w:hAnsi="Arial" w:cs="Arial"/>
                            <w:b/>
                            <w:color w:val="3B3E42"/>
                          </w:rPr>
                          <w:t>:-</w:t>
                        </w:r>
                      </w:p>
                    </w:tc>
                    <w:tc>
                      <w:tcPr>
                        <w:tcW w:w="8443" w:type="dxa"/>
                      </w:tcPr>
                      <w:p w:rsidR="006127E6" w:rsidRPr="00A9173E" w:rsidRDefault="000D3FAD" w:rsidP="00504C8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Cs/>
                            <w:color w:val="3B3E42"/>
                          </w:rPr>
                        </w:pPr>
                        <w:r w:rsidRPr="000D3FAD">
                          <w:rPr>
                            <w:rFonts w:ascii="Arial" w:hAnsi="Arial" w:cs="Arial"/>
                            <w:color w:val="3B3E42"/>
                          </w:rPr>
                          <w:t>To obtain a creative and challenging position that enables me to gain valuable commercial experience and improve the web development and design skills.</w:t>
                        </w:r>
                        <w:r w:rsidR="00C40B0C">
                          <w:rPr>
                            <w:rFonts w:ascii="Times New Roman" w:eastAsia="Times New Roman" w:hAnsi="Times New Roman"/>
                            <w:bCs/>
                            <w:smallCaps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 w:rsidRPr="000D3FAD">
                          <w:rPr>
                            <w:rFonts w:ascii="Arial" w:hAnsi="Arial" w:cs="Arial"/>
                            <w:bCs/>
                            <w:color w:val="3B3E42"/>
                          </w:rPr>
                          <w:t>Willing to work as a key player in challenging &amp; creative environment.</w:t>
                        </w:r>
                      </w:p>
                    </w:tc>
                  </w:tr>
                  <w:tr w:rsidR="00315076" w:rsidRPr="002D44B0" w:rsidTr="00437AF3">
                    <w:tc>
                      <w:tcPr>
                        <w:tcW w:w="1772" w:type="dxa"/>
                      </w:tcPr>
                      <w:p w:rsidR="00315076" w:rsidRPr="002D44B0" w:rsidRDefault="00A66953" w:rsidP="006127E6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562A46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443" w:type="dxa"/>
                      </w:tcPr>
                      <w:p w:rsidR="00315076" w:rsidRPr="002D44B0" w:rsidRDefault="00315076" w:rsidP="001C4B17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FE5A6D" w:rsidRDefault="00FE5A6D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p w:rsidR="00496C10" w:rsidRPr="002D44B0" w:rsidRDefault="00496C10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FC7F84" w:rsidRPr="002D44B0" w:rsidTr="00583C5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C7F84" w:rsidRPr="002D44B0" w:rsidRDefault="00363B83" w:rsidP="00583C5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Experience</w:t>
                  </w:r>
                  <w:r w:rsidR="00FC7F84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</w:p>
              </w:tc>
            </w:tr>
            <w:tr w:rsidR="00FC7F84" w:rsidRPr="002D44B0" w:rsidTr="00583C5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D041C" w:rsidRDefault="004D041C" w:rsidP="00E76E24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</w:p>
                <w:p w:rsidR="001532DE" w:rsidRPr="001D6551" w:rsidRDefault="001532DE" w:rsidP="001532DE">
                  <w:pPr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Arial" w:hAnsi="Arial" w:cs="Arial"/>
                      <w:b/>
                    </w:rPr>
                  </w:pP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Worked in </w:t>
                  </w:r>
                  <w:r w:rsidR="00BD37A4">
                    <w:rPr>
                      <w:rFonts w:ascii="Verdana" w:hAnsi="Verdana" w:cs="Palatino Linotype"/>
                      <w:b/>
                      <w:bCs/>
                      <w:color w:val="000000"/>
                    </w:rPr>
                    <w:t>C</w:t>
                  </w:r>
                  <w:r w:rsidR="001D6551">
                    <w:rPr>
                      <w:rFonts w:ascii="Verdana" w:hAnsi="Verdana" w:cs="Palatino Linotype"/>
                      <w:b/>
                      <w:bCs/>
                      <w:color w:val="000000"/>
                    </w:rPr>
                    <w:t>EG TEC</w:t>
                  </w:r>
                  <w:r w:rsidR="00BD7343">
                    <w:rPr>
                      <w:rFonts w:ascii="Verdana" w:hAnsi="Verdana" w:cs="Palatino Linotype"/>
                      <w:b/>
                      <w:bCs/>
                      <w:color w:val="000000"/>
                    </w:rPr>
                    <w:t xml:space="preserve">HNOCONSULTANT </w:t>
                  </w:r>
                  <w:r>
                    <w:rPr>
                      <w:rFonts w:ascii="Verdana" w:hAnsi="Verdana" w:cs="Palatino Linotype"/>
                      <w:b/>
                      <w:bCs/>
                      <w:color w:val="000000"/>
                    </w:rPr>
                    <w:t>Pvt. Ltd</w:t>
                  </w:r>
                  <w:r w:rsidRPr="00BD073D">
                    <w:rPr>
                      <w:rFonts w:ascii="Verdana" w:hAnsi="Verdana" w:cs="Palatino Linotype"/>
                      <w:b/>
                      <w:bCs/>
                      <w:color w:val="000000"/>
                    </w:rPr>
                    <w:t>.</w:t>
                  </w: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 Jaipur from </w:t>
                  </w:r>
                  <w:r w:rsidR="00BD7343">
                    <w:rPr>
                      <w:rFonts w:ascii="Verdana" w:hAnsi="Verdana" w:cs="Palatino Linotype"/>
                      <w:bCs/>
                      <w:color w:val="000000"/>
                    </w:rPr>
                    <w:t>July</w:t>
                  </w:r>
                  <w:r w:rsidR="00BD37A4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 20</w:t>
                  </w:r>
                  <w:r w:rsidR="00394ECC">
                    <w:rPr>
                      <w:rFonts w:ascii="Verdana" w:hAnsi="Verdana" w:cs="Palatino Linotype"/>
                      <w:bCs/>
                      <w:color w:val="000000"/>
                    </w:rPr>
                    <w:t>20</w:t>
                  </w: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 to </w:t>
                  </w:r>
                  <w:r w:rsidR="00BC5CDA">
                    <w:rPr>
                      <w:rFonts w:ascii="Verdana" w:hAnsi="Verdana" w:cs="Palatino Linotype"/>
                      <w:bCs/>
                      <w:color w:val="000000"/>
                    </w:rPr>
                    <w:t>Present</w:t>
                  </w: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 as a </w:t>
                  </w:r>
                  <w:r>
                    <w:rPr>
                      <w:rFonts w:ascii="Verdana" w:hAnsi="Verdana" w:cs="Palatino Linotype"/>
                      <w:bCs/>
                      <w:color w:val="000000"/>
                    </w:rPr>
                    <w:t>Php Developer</w:t>
                  </w: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>.</w:t>
                  </w:r>
                </w:p>
                <w:p w:rsidR="001D6551" w:rsidRPr="001532DE" w:rsidRDefault="001D6551" w:rsidP="00846EF5">
                  <w:pPr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Arial" w:hAnsi="Arial" w:cs="Arial"/>
                      <w:b/>
                    </w:rPr>
                  </w:pP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Worked in </w:t>
                  </w:r>
                  <w:r>
                    <w:rPr>
                      <w:rFonts w:ascii="Verdana" w:hAnsi="Verdana" w:cs="Palatino Linotype"/>
                      <w:b/>
                      <w:bCs/>
                      <w:color w:val="000000"/>
                    </w:rPr>
                    <w:t>Consulting Engineers Groups Pvt. Ltd</w:t>
                  </w:r>
                  <w:r w:rsidRPr="00BD073D">
                    <w:rPr>
                      <w:rFonts w:ascii="Verdana" w:hAnsi="Verdana" w:cs="Palatino Linotype"/>
                      <w:b/>
                      <w:bCs/>
                      <w:color w:val="000000"/>
                    </w:rPr>
                    <w:t>.</w:t>
                  </w: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 Jaipur from </w:t>
                  </w:r>
                  <w:r>
                    <w:rPr>
                      <w:rFonts w:ascii="Verdana" w:hAnsi="Verdana" w:cs="Palatino Linotype"/>
                      <w:bCs/>
                      <w:color w:val="000000"/>
                    </w:rPr>
                    <w:t>Jan. 2019</w:t>
                  </w: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 to </w:t>
                  </w:r>
                  <w:r>
                    <w:rPr>
                      <w:rFonts w:ascii="Verdana" w:hAnsi="Verdana" w:cs="Palatino Linotype"/>
                      <w:bCs/>
                      <w:color w:val="000000"/>
                    </w:rPr>
                    <w:t xml:space="preserve"> June. 2020</w:t>
                  </w: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 as a </w:t>
                  </w:r>
                  <w:r>
                    <w:rPr>
                      <w:rFonts w:ascii="Verdana" w:hAnsi="Verdana" w:cs="Palatino Linotype"/>
                      <w:bCs/>
                      <w:color w:val="000000"/>
                    </w:rPr>
                    <w:t>Php Developer</w:t>
                  </w: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>.</w:t>
                  </w:r>
                </w:p>
                <w:p w:rsidR="006127E6" w:rsidRPr="00BD073D" w:rsidRDefault="00BD073D" w:rsidP="006127E6">
                  <w:pPr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Arial" w:hAnsi="Arial" w:cs="Arial"/>
                      <w:b/>
                    </w:rPr>
                  </w:pP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Worked in </w:t>
                  </w:r>
                  <w:r w:rsidR="00BD37A4">
                    <w:rPr>
                      <w:rFonts w:ascii="Verdana" w:hAnsi="Verdana" w:cs="Palatino Linotype"/>
                      <w:b/>
                      <w:bCs/>
                      <w:color w:val="000000"/>
                    </w:rPr>
                    <w:t>B2infosoft Pvt. Ltd</w:t>
                  </w:r>
                  <w:r w:rsidR="00BD37A4" w:rsidRPr="00BD073D">
                    <w:rPr>
                      <w:rFonts w:ascii="Verdana" w:hAnsi="Verdana" w:cs="Palatino Linotype"/>
                      <w:b/>
                      <w:bCs/>
                      <w:color w:val="000000"/>
                    </w:rPr>
                    <w:t>.</w:t>
                  </w:r>
                  <w:r w:rsidR="00BD37A4" w:rsidRPr="00BD073D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 </w:t>
                  </w: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Jaipur from </w:t>
                  </w:r>
                  <w:r w:rsidR="00064B6D">
                    <w:rPr>
                      <w:rFonts w:ascii="Verdana" w:hAnsi="Verdana" w:cs="Palatino Linotype"/>
                      <w:bCs/>
                      <w:color w:val="000000"/>
                    </w:rPr>
                    <w:t>Feb</w:t>
                  </w:r>
                  <w:r w:rsidR="00BD37A4">
                    <w:rPr>
                      <w:rFonts w:ascii="Verdana" w:hAnsi="Verdana" w:cs="Palatino Linotype"/>
                      <w:bCs/>
                      <w:color w:val="000000"/>
                    </w:rPr>
                    <w:t>. 2017</w:t>
                  </w: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 to </w:t>
                  </w:r>
                  <w:r w:rsidR="00064B6D">
                    <w:rPr>
                      <w:rFonts w:ascii="Verdana" w:hAnsi="Verdana" w:cs="Palatino Linotype"/>
                      <w:bCs/>
                      <w:color w:val="000000"/>
                    </w:rPr>
                    <w:t>July</w:t>
                  </w:r>
                  <w:r w:rsidR="00BD37A4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 2018</w:t>
                  </w: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 xml:space="preserve"> as a </w:t>
                  </w:r>
                  <w:r w:rsidR="00EB24C8">
                    <w:rPr>
                      <w:rFonts w:ascii="Verdana" w:hAnsi="Verdana" w:cs="Palatino Linotype"/>
                      <w:bCs/>
                      <w:color w:val="000000"/>
                    </w:rPr>
                    <w:t>Php Developer</w:t>
                  </w:r>
                  <w:r w:rsidRPr="00BD073D">
                    <w:rPr>
                      <w:rFonts w:ascii="Verdana" w:hAnsi="Verdana" w:cs="Palatino Linotype"/>
                      <w:bCs/>
                      <w:color w:val="000000"/>
                    </w:rPr>
                    <w:t>.</w:t>
                  </w:r>
                </w:p>
                <w:p w:rsidR="004D041C" w:rsidRDefault="004D041C" w:rsidP="00E76E24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</w:p>
                <w:p w:rsidR="00FC7F84" w:rsidRDefault="00B14DF9" w:rsidP="00583C53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</w:t>
                  </w:r>
                  <w:r w:rsidR="001532DE">
                    <w:rPr>
                      <w:rFonts w:ascii="Arial" w:hAnsi="Arial" w:cs="Arial"/>
                      <w:bCs/>
                    </w:rPr>
                    <w:t>.</w:t>
                  </w:r>
                  <w:r w:rsidR="00064B6D">
                    <w:rPr>
                      <w:rFonts w:ascii="Arial" w:hAnsi="Arial" w:cs="Arial"/>
                      <w:bCs/>
                    </w:rPr>
                    <w:t>5</w:t>
                  </w:r>
                  <w:r w:rsidR="009F08D8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6C2F81" w:rsidRPr="006C2F81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1532DE">
                    <w:rPr>
                      <w:rFonts w:ascii="Arial" w:hAnsi="Arial" w:cs="Arial"/>
                      <w:bCs/>
                    </w:rPr>
                    <w:t>Years</w:t>
                  </w:r>
                  <w:r w:rsidR="006C2F81" w:rsidRPr="006C2F81">
                    <w:rPr>
                      <w:rFonts w:ascii="Arial" w:hAnsi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</w:rPr>
                    <w:t>O</w:t>
                  </w:r>
                  <w:r w:rsidR="006C2F81" w:rsidRPr="006C2F81">
                    <w:rPr>
                      <w:rFonts w:ascii="Arial" w:hAnsi="Arial" w:cs="Arial"/>
                      <w:bCs/>
                    </w:rPr>
                    <w:t xml:space="preserve">f </w:t>
                  </w:r>
                  <w:r>
                    <w:rPr>
                      <w:rFonts w:ascii="Arial" w:hAnsi="Arial" w:cs="Arial"/>
                      <w:bCs/>
                    </w:rPr>
                    <w:t>Ex</w:t>
                  </w:r>
                  <w:r w:rsidR="006C2F81" w:rsidRPr="006C2F81">
                    <w:rPr>
                      <w:rFonts w:ascii="Arial" w:hAnsi="Arial" w:cs="Arial"/>
                      <w:bCs/>
                    </w:rPr>
                    <w:t>perience</w:t>
                  </w:r>
                  <w:r w:rsidR="007D1E2D">
                    <w:rPr>
                      <w:rFonts w:ascii="Arial" w:hAnsi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</w:rPr>
                    <w:t xml:space="preserve">In </w:t>
                  </w:r>
                  <w:r w:rsidR="00BD37A4">
                    <w:rPr>
                      <w:rFonts w:ascii="Arial" w:hAnsi="Arial" w:cs="Arial"/>
                      <w:bCs/>
                    </w:rPr>
                    <w:t>Codeignator PHP Framew</w:t>
                  </w:r>
                  <w:r w:rsidR="00022D21">
                    <w:rPr>
                      <w:rFonts w:ascii="Arial" w:hAnsi="Arial" w:cs="Arial"/>
                      <w:bCs/>
                    </w:rPr>
                    <w:t>ork.</w:t>
                  </w:r>
                </w:p>
                <w:p w:rsidR="00BD37A4" w:rsidRPr="00BD37A4" w:rsidRDefault="00BD37A4" w:rsidP="00583C53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BD37A4">
                    <w:rPr>
                      <w:rFonts w:ascii="Arial" w:hAnsi="Arial" w:cs="Arial"/>
                      <w:bCs/>
                    </w:rPr>
                    <w:t xml:space="preserve">Experience </w:t>
                  </w:r>
                  <w:r w:rsidR="00223731">
                    <w:rPr>
                      <w:rFonts w:ascii="Arial" w:hAnsi="Arial" w:cs="Arial"/>
                      <w:bCs/>
                    </w:rPr>
                    <w:t>O</w:t>
                  </w:r>
                  <w:r w:rsidRPr="00BD37A4">
                    <w:rPr>
                      <w:rFonts w:ascii="Arial" w:hAnsi="Arial" w:cs="Arial"/>
                      <w:bCs/>
                    </w:rPr>
                    <w:t xml:space="preserve">n Php Framework </w:t>
                  </w:r>
                  <w:r>
                    <w:rPr>
                      <w:rFonts w:ascii="Arial" w:hAnsi="Arial" w:cs="Arial"/>
                      <w:bCs/>
                    </w:rPr>
                    <w:t xml:space="preserve">Codeignator </w:t>
                  </w:r>
                  <w:r w:rsidR="00085023">
                    <w:rPr>
                      <w:rFonts w:ascii="Arial" w:hAnsi="Arial" w:cs="Arial"/>
                      <w:bCs/>
                    </w:rPr>
                    <w:t>And MYSQL</w:t>
                  </w:r>
                  <w:r>
                    <w:rPr>
                      <w:rFonts w:ascii="Arial" w:hAnsi="Arial" w:cs="Arial"/>
                      <w:bCs/>
                    </w:rPr>
                    <w:t>.</w:t>
                  </w:r>
                </w:p>
                <w:p w:rsidR="00FC7F84" w:rsidRPr="00BD37A4" w:rsidRDefault="00455AD4" w:rsidP="00583C53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BD37A4">
                    <w:rPr>
                      <w:rFonts w:ascii="Arial" w:hAnsi="Arial" w:cs="Arial"/>
                      <w:bCs/>
                    </w:rPr>
                    <w:t>Experience</w:t>
                  </w:r>
                  <w:r w:rsidR="00223731">
                    <w:rPr>
                      <w:rFonts w:ascii="Arial" w:hAnsi="Arial" w:cs="Arial"/>
                      <w:bCs/>
                    </w:rPr>
                    <w:t xml:space="preserve"> On </w:t>
                  </w:r>
                  <w:r w:rsidRPr="00BD37A4">
                    <w:rPr>
                      <w:rFonts w:ascii="Arial" w:hAnsi="Arial" w:cs="Arial"/>
                      <w:bCs/>
                    </w:rPr>
                    <w:t xml:space="preserve">Open Source PHP and MySQL </w:t>
                  </w:r>
                  <w:r w:rsidR="00223731">
                    <w:rPr>
                      <w:rFonts w:ascii="Arial" w:hAnsi="Arial" w:cs="Arial"/>
                      <w:bCs/>
                    </w:rPr>
                    <w:t>Bas</w:t>
                  </w:r>
                  <w:r w:rsidRPr="00BD37A4">
                    <w:rPr>
                      <w:rFonts w:ascii="Arial" w:hAnsi="Arial" w:cs="Arial"/>
                      <w:bCs/>
                    </w:rPr>
                    <w:t>ed C</w:t>
                  </w:r>
                  <w:r w:rsidR="00223731">
                    <w:rPr>
                      <w:rFonts w:ascii="Arial" w:hAnsi="Arial" w:cs="Arial"/>
                      <w:bCs/>
                    </w:rPr>
                    <w:t xml:space="preserve">odeignator </w:t>
                  </w:r>
                  <w:r w:rsidR="00BD37A4">
                    <w:rPr>
                      <w:rFonts w:ascii="Arial" w:hAnsi="Arial" w:cs="Arial"/>
                      <w:bCs/>
                    </w:rPr>
                    <w:t>Framework</w:t>
                  </w:r>
                  <w:r w:rsidR="005751BE" w:rsidRPr="00BD37A4">
                    <w:rPr>
                      <w:rFonts w:ascii="Arial" w:hAnsi="Arial" w:cs="Arial"/>
                      <w:bCs/>
                    </w:rPr>
                    <w:t>.</w:t>
                  </w:r>
                </w:p>
                <w:p w:rsidR="00BE3457" w:rsidRDefault="001B39D1" w:rsidP="00583C53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1B39D1">
                    <w:rPr>
                      <w:rFonts w:ascii="Arial" w:hAnsi="Arial" w:cs="Arial"/>
                      <w:bCs/>
                    </w:rPr>
                    <w:t xml:space="preserve">Work </w:t>
                  </w:r>
                  <w:r w:rsidR="00223731">
                    <w:rPr>
                      <w:rFonts w:ascii="Arial" w:hAnsi="Arial" w:cs="Arial"/>
                      <w:bCs/>
                    </w:rPr>
                    <w:t>U</w:t>
                  </w:r>
                  <w:r w:rsidRPr="001B39D1">
                    <w:rPr>
                      <w:rFonts w:ascii="Arial" w:hAnsi="Arial" w:cs="Arial"/>
                      <w:bCs/>
                    </w:rPr>
                    <w:t xml:space="preserve">nder </w:t>
                  </w:r>
                  <w:r w:rsidR="00223731">
                    <w:rPr>
                      <w:rFonts w:ascii="Arial" w:hAnsi="Arial" w:cs="Arial"/>
                      <w:bCs/>
                    </w:rPr>
                    <w:t>Co</w:t>
                  </w:r>
                  <w:r w:rsidR="004F4ED1">
                    <w:rPr>
                      <w:rFonts w:ascii="Arial" w:hAnsi="Arial" w:cs="Arial"/>
                      <w:bCs/>
                    </w:rPr>
                    <w:t>mpany</w:t>
                  </w:r>
                  <w:r w:rsidRPr="001B39D1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223731">
                    <w:rPr>
                      <w:rFonts w:ascii="Arial" w:hAnsi="Arial" w:cs="Arial"/>
                      <w:bCs/>
                    </w:rPr>
                    <w:t>Spe</w:t>
                  </w:r>
                  <w:r w:rsidRPr="001B39D1">
                    <w:rPr>
                      <w:rFonts w:ascii="Arial" w:hAnsi="Arial" w:cs="Arial"/>
                      <w:bCs/>
                    </w:rPr>
                    <w:t xml:space="preserve">cialized </w:t>
                  </w:r>
                  <w:r w:rsidR="00223731">
                    <w:rPr>
                      <w:rFonts w:ascii="Arial" w:hAnsi="Arial" w:cs="Arial"/>
                      <w:bCs/>
                    </w:rPr>
                    <w:t>Vis</w:t>
                  </w:r>
                  <w:r w:rsidRPr="001B39D1">
                    <w:rPr>
                      <w:rFonts w:ascii="Arial" w:hAnsi="Arial" w:cs="Arial"/>
                      <w:bCs/>
                    </w:rPr>
                    <w:t xml:space="preserve">ion </w:t>
                  </w:r>
                  <w:r w:rsidR="00223731">
                    <w:rPr>
                      <w:rFonts w:ascii="Arial" w:hAnsi="Arial" w:cs="Arial"/>
                      <w:bCs/>
                    </w:rPr>
                    <w:t>And</w:t>
                  </w:r>
                  <w:r w:rsidRPr="001B39D1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223731">
                    <w:rPr>
                      <w:rFonts w:ascii="Arial" w:hAnsi="Arial" w:cs="Arial"/>
                      <w:bCs/>
                    </w:rPr>
                    <w:t>Co</w:t>
                  </w:r>
                  <w:r w:rsidRPr="001B39D1">
                    <w:rPr>
                      <w:rFonts w:ascii="Arial" w:hAnsi="Arial" w:cs="Arial"/>
                      <w:bCs/>
                    </w:rPr>
                    <w:t>ncepts</w:t>
                  </w:r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223731">
                    <w:rPr>
                      <w:rFonts w:ascii="Arial" w:hAnsi="Arial" w:cs="Arial"/>
                      <w:bCs/>
                    </w:rPr>
                    <w:t>W</w:t>
                  </w:r>
                  <w:r>
                    <w:rPr>
                      <w:rFonts w:ascii="Arial" w:hAnsi="Arial" w:cs="Arial"/>
                      <w:bCs/>
                    </w:rPr>
                    <w:t>ith Team.</w:t>
                  </w:r>
                </w:p>
                <w:p w:rsidR="00693FB4" w:rsidRDefault="003102A3" w:rsidP="00583C53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Managed </w:t>
                  </w:r>
                  <w:r w:rsidR="00F24AF3">
                    <w:rPr>
                      <w:rFonts w:ascii="Arial" w:hAnsi="Arial" w:cs="Arial"/>
                      <w:bCs/>
                    </w:rPr>
                    <w:t>Se</w:t>
                  </w:r>
                  <w:r>
                    <w:rPr>
                      <w:rFonts w:ascii="Arial" w:hAnsi="Arial" w:cs="Arial"/>
                      <w:bCs/>
                    </w:rPr>
                    <w:t xml:space="preserve">veral </w:t>
                  </w:r>
                  <w:r w:rsidR="00F24AF3">
                    <w:rPr>
                      <w:rFonts w:ascii="Arial" w:hAnsi="Arial" w:cs="Arial"/>
                      <w:bCs/>
                    </w:rPr>
                    <w:t>Proj</w:t>
                  </w:r>
                  <w:r>
                    <w:rPr>
                      <w:rFonts w:ascii="Arial" w:hAnsi="Arial" w:cs="Arial"/>
                      <w:bCs/>
                    </w:rPr>
                    <w:t xml:space="preserve">ects </w:t>
                  </w:r>
                  <w:r w:rsidR="00F24AF3">
                    <w:rPr>
                      <w:rFonts w:ascii="Arial" w:hAnsi="Arial" w:cs="Arial"/>
                      <w:bCs/>
                    </w:rPr>
                    <w:t>In</w:t>
                  </w:r>
                  <w:r w:rsidR="00530571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F24AF3">
                    <w:rPr>
                      <w:rFonts w:ascii="Arial" w:hAnsi="Arial" w:cs="Arial"/>
                      <w:bCs/>
                    </w:rPr>
                    <w:t>A</w:t>
                  </w:r>
                  <w:r w:rsidR="001A38B5">
                    <w:rPr>
                      <w:rFonts w:ascii="Arial" w:hAnsi="Arial" w:cs="Arial"/>
                      <w:bCs/>
                    </w:rPr>
                    <w:t xml:space="preserve">rea </w:t>
                  </w:r>
                  <w:r w:rsidR="00F24AF3">
                    <w:rPr>
                      <w:rFonts w:ascii="Arial" w:hAnsi="Arial" w:cs="Arial"/>
                      <w:bCs/>
                    </w:rPr>
                    <w:t>Of</w:t>
                  </w:r>
                  <w:r w:rsidR="001A38B5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BD37A4">
                    <w:rPr>
                      <w:rFonts w:ascii="Arial" w:hAnsi="Arial" w:cs="Arial"/>
                      <w:bCs/>
                    </w:rPr>
                    <w:t xml:space="preserve">Software And </w:t>
                  </w:r>
                  <w:r w:rsidR="001A38B5">
                    <w:rPr>
                      <w:rFonts w:ascii="Arial" w:hAnsi="Arial" w:cs="Arial"/>
                      <w:bCs/>
                    </w:rPr>
                    <w:t xml:space="preserve">Web Development </w:t>
                  </w:r>
                  <w:r w:rsidR="00F24AF3">
                    <w:rPr>
                      <w:rFonts w:ascii="Arial" w:hAnsi="Arial" w:cs="Arial"/>
                      <w:bCs/>
                    </w:rPr>
                    <w:t>Usi</w:t>
                  </w:r>
                  <w:r w:rsidR="001A38B5">
                    <w:rPr>
                      <w:rFonts w:ascii="Arial" w:hAnsi="Arial" w:cs="Arial"/>
                      <w:bCs/>
                    </w:rPr>
                    <w:t xml:space="preserve">ng </w:t>
                  </w:r>
                  <w:r w:rsidR="00875C98">
                    <w:rPr>
                      <w:rFonts w:ascii="Arial" w:hAnsi="Arial" w:cs="Arial"/>
                      <w:bCs/>
                    </w:rPr>
                    <w:t xml:space="preserve">PHP &amp; </w:t>
                  </w:r>
                  <w:r w:rsidR="00F24AF3">
                    <w:rPr>
                      <w:rFonts w:ascii="Arial" w:hAnsi="Arial" w:cs="Arial"/>
                      <w:bCs/>
                    </w:rPr>
                    <w:t>MYSQL.</w:t>
                  </w:r>
                </w:p>
                <w:p w:rsidR="00D7212E" w:rsidRDefault="00D7212E" w:rsidP="001A35F7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Meet </w:t>
                  </w:r>
                  <w:r w:rsidR="00F24AF3">
                    <w:rPr>
                      <w:rFonts w:ascii="Arial" w:hAnsi="Arial" w:cs="Arial"/>
                      <w:bCs/>
                    </w:rPr>
                    <w:t>De</w:t>
                  </w:r>
                  <w:r>
                    <w:rPr>
                      <w:rFonts w:ascii="Arial" w:hAnsi="Arial" w:cs="Arial"/>
                      <w:bCs/>
                    </w:rPr>
                    <w:t>adline</w:t>
                  </w:r>
                  <w:r w:rsidR="00B77EF5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F24AF3">
                    <w:rPr>
                      <w:rFonts w:ascii="Arial" w:hAnsi="Arial" w:cs="Arial"/>
                      <w:bCs/>
                    </w:rPr>
                    <w:t>For All</w:t>
                  </w:r>
                  <w:r w:rsidR="00F9264E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F24AF3">
                    <w:rPr>
                      <w:rFonts w:ascii="Arial" w:hAnsi="Arial" w:cs="Arial"/>
                      <w:bCs/>
                    </w:rPr>
                    <w:t>Pr</w:t>
                  </w:r>
                  <w:r w:rsidR="00F9264E">
                    <w:rPr>
                      <w:rFonts w:ascii="Arial" w:hAnsi="Arial" w:cs="Arial"/>
                      <w:bCs/>
                    </w:rPr>
                    <w:t>oject</w:t>
                  </w:r>
                  <w:r w:rsidR="00B66F21">
                    <w:rPr>
                      <w:rFonts w:ascii="Arial" w:hAnsi="Arial" w:cs="Arial"/>
                      <w:bCs/>
                    </w:rPr>
                    <w:t>s</w:t>
                  </w:r>
                  <w:r w:rsidR="00F9264E">
                    <w:rPr>
                      <w:rFonts w:ascii="Arial" w:hAnsi="Arial" w:cs="Arial"/>
                      <w:bCs/>
                    </w:rPr>
                    <w:t>.</w:t>
                  </w:r>
                </w:p>
                <w:p w:rsidR="00541136" w:rsidRPr="002913BA" w:rsidRDefault="00541136" w:rsidP="00541136">
                  <w:pPr>
                    <w:spacing w:after="0" w:line="240" w:lineRule="auto"/>
                    <w:ind w:left="1035"/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EB24C8" w:rsidRDefault="00EB24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F313B9" w:rsidRPr="002D44B0" w:rsidTr="00B347DA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313B9" w:rsidRPr="002D44B0" w:rsidRDefault="00F313B9" w:rsidP="00B347D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Technical Skills </w:t>
                  </w:r>
                </w:p>
              </w:tc>
            </w:tr>
            <w:tr w:rsidR="00F313B9" w:rsidRPr="002D44B0" w:rsidTr="00B347DA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F313B9" w:rsidRDefault="00F313B9" w:rsidP="00B347DA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E303D0">
                    <w:rPr>
                      <w:rFonts w:ascii="Arial" w:hAnsi="Arial" w:cs="Arial"/>
                      <w:bCs/>
                    </w:rPr>
                    <w:t>Developin</w:t>
                  </w:r>
                  <w:r w:rsidR="00C14FC2">
                    <w:rPr>
                      <w:rFonts w:ascii="Arial" w:hAnsi="Arial" w:cs="Arial"/>
                      <w:bCs/>
                    </w:rPr>
                    <w:t xml:space="preserve">g Web Based Application </w:t>
                  </w:r>
                  <w:r w:rsidR="000C2DA6">
                    <w:rPr>
                      <w:rFonts w:ascii="Arial" w:hAnsi="Arial" w:cs="Arial"/>
                      <w:bCs/>
                    </w:rPr>
                    <w:t>In</w:t>
                  </w:r>
                  <w:r w:rsidR="00C14FC2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15498C">
                    <w:rPr>
                      <w:rFonts w:ascii="Arial" w:hAnsi="Arial" w:cs="Arial"/>
                      <w:bCs/>
                    </w:rPr>
                    <w:t>PHP Codeignatar</w:t>
                  </w:r>
                  <w:r w:rsidR="00BD37A4">
                    <w:rPr>
                      <w:rFonts w:ascii="Arial" w:hAnsi="Arial" w:cs="Arial"/>
                      <w:bCs/>
                    </w:rPr>
                    <w:t xml:space="preserve"> Framework</w:t>
                  </w:r>
                  <w:r w:rsidR="0015498C">
                    <w:rPr>
                      <w:rFonts w:ascii="Arial" w:hAnsi="Arial" w:cs="Arial"/>
                      <w:bCs/>
                    </w:rPr>
                    <w:t xml:space="preserve"> And </w:t>
                  </w:r>
                  <w:r w:rsidRPr="00E303D0">
                    <w:rPr>
                      <w:rFonts w:ascii="Arial" w:hAnsi="Arial" w:cs="Arial"/>
                      <w:bCs/>
                    </w:rPr>
                    <w:t>MYSQ</w:t>
                  </w:r>
                  <w:r w:rsidR="0015498C">
                    <w:rPr>
                      <w:rFonts w:ascii="Arial" w:hAnsi="Arial" w:cs="Arial"/>
                      <w:bCs/>
                    </w:rPr>
                    <w:t>L.</w:t>
                  </w:r>
                </w:p>
                <w:p w:rsidR="00796355" w:rsidRDefault="00796355" w:rsidP="00B347DA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Developing Web Based Application </w:t>
                  </w:r>
                  <w:r w:rsidR="000C2DA6">
                    <w:rPr>
                      <w:rFonts w:ascii="Arial" w:hAnsi="Arial" w:cs="Arial"/>
                      <w:bCs/>
                    </w:rPr>
                    <w:t>U</w:t>
                  </w:r>
                  <w:r>
                    <w:rPr>
                      <w:rFonts w:ascii="Arial" w:hAnsi="Arial" w:cs="Arial"/>
                      <w:bCs/>
                    </w:rPr>
                    <w:t xml:space="preserve">sing MVC </w:t>
                  </w:r>
                  <w:r w:rsidR="000C2DA6">
                    <w:rPr>
                      <w:rFonts w:ascii="Arial" w:hAnsi="Arial" w:cs="Arial"/>
                      <w:bCs/>
                    </w:rPr>
                    <w:t>Ar</w:t>
                  </w:r>
                  <w:r>
                    <w:rPr>
                      <w:rFonts w:ascii="Arial" w:hAnsi="Arial" w:cs="Arial"/>
                      <w:bCs/>
                    </w:rPr>
                    <w:t xml:space="preserve">chitecture </w:t>
                  </w:r>
                  <w:r w:rsidR="000C2DA6">
                    <w:rPr>
                      <w:rFonts w:ascii="Arial" w:hAnsi="Arial" w:cs="Arial"/>
                      <w:bCs/>
                    </w:rPr>
                    <w:t xml:space="preserve">Or Object Oriented Programming </w:t>
                  </w:r>
                  <w:r>
                    <w:rPr>
                      <w:rFonts w:ascii="Arial" w:hAnsi="Arial" w:cs="Arial"/>
                      <w:bCs/>
                    </w:rPr>
                    <w:t>based.</w:t>
                  </w:r>
                </w:p>
                <w:p w:rsidR="00F313B9" w:rsidRDefault="00F313B9" w:rsidP="00B347DA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7A396B">
                    <w:rPr>
                      <w:rFonts w:ascii="Arial" w:hAnsi="Arial" w:cs="Arial"/>
                      <w:bCs/>
                    </w:rPr>
                    <w:t xml:space="preserve">Developing HTML Page </w:t>
                  </w:r>
                  <w:r w:rsidR="000C2DA6">
                    <w:rPr>
                      <w:rFonts w:ascii="Arial" w:hAnsi="Arial" w:cs="Arial"/>
                      <w:bCs/>
                    </w:rPr>
                    <w:t xml:space="preserve">With </w:t>
                  </w:r>
                  <w:r w:rsidRPr="007A396B">
                    <w:rPr>
                      <w:rFonts w:ascii="Arial" w:hAnsi="Arial" w:cs="Arial"/>
                      <w:bCs/>
                    </w:rPr>
                    <w:t xml:space="preserve">Dynamic Effect </w:t>
                  </w:r>
                  <w:r w:rsidR="000C2DA6">
                    <w:rPr>
                      <w:rFonts w:ascii="Arial" w:hAnsi="Arial" w:cs="Arial"/>
                      <w:bCs/>
                    </w:rPr>
                    <w:t>Th</w:t>
                  </w:r>
                  <w:r w:rsidRPr="007A396B">
                    <w:rPr>
                      <w:rFonts w:ascii="Arial" w:hAnsi="Arial" w:cs="Arial"/>
                      <w:bCs/>
                    </w:rPr>
                    <w:t xml:space="preserve">rough Java Script, </w:t>
                  </w:r>
                  <w:r w:rsidRPr="005D05CE">
                    <w:rPr>
                      <w:rFonts w:ascii="Arial" w:hAnsi="Arial" w:cs="Arial"/>
                      <w:bCs/>
                    </w:rPr>
                    <w:t>jQuery</w:t>
                  </w:r>
                  <w:r w:rsidR="00BD37A4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B86ED9">
                    <w:rPr>
                      <w:rFonts w:ascii="Arial" w:hAnsi="Arial" w:cs="Arial"/>
                      <w:bCs/>
                    </w:rPr>
                    <w:t>An</w:t>
                  </w:r>
                  <w:r w:rsidR="00BD37A4">
                    <w:rPr>
                      <w:rFonts w:ascii="Arial" w:hAnsi="Arial" w:cs="Arial"/>
                      <w:bCs/>
                    </w:rPr>
                    <w:t>d Ajax</w:t>
                  </w:r>
                  <w:r>
                    <w:rPr>
                      <w:rFonts w:ascii="Arial" w:hAnsi="Arial" w:cs="Arial"/>
                      <w:bCs/>
                    </w:rPr>
                    <w:t>.</w:t>
                  </w:r>
                </w:p>
                <w:p w:rsidR="00EC3B8B" w:rsidRPr="00787E01" w:rsidRDefault="00796355" w:rsidP="00787E01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Various </w:t>
                  </w:r>
                  <w:r w:rsidR="00B86ED9">
                    <w:rPr>
                      <w:rFonts w:ascii="Arial" w:hAnsi="Arial" w:cs="Arial"/>
                      <w:bCs/>
                    </w:rPr>
                    <w:t>We</w:t>
                  </w:r>
                  <w:r>
                    <w:rPr>
                      <w:rFonts w:ascii="Arial" w:hAnsi="Arial" w:cs="Arial"/>
                      <w:bCs/>
                    </w:rPr>
                    <w:t xml:space="preserve">b </w:t>
                  </w:r>
                  <w:r w:rsidR="00B86ED9">
                    <w:rPr>
                      <w:rFonts w:ascii="Arial" w:hAnsi="Arial" w:cs="Arial"/>
                      <w:bCs/>
                    </w:rPr>
                    <w:t>Tec</w:t>
                  </w:r>
                  <w:r>
                    <w:rPr>
                      <w:rFonts w:ascii="Arial" w:hAnsi="Arial" w:cs="Arial"/>
                      <w:bCs/>
                    </w:rPr>
                    <w:t>hnologies</w:t>
                  </w:r>
                  <w:r w:rsidR="00B86ED9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4E5522">
                    <w:rPr>
                      <w:rFonts w:ascii="Arial" w:hAnsi="Arial" w:cs="Arial"/>
                      <w:bCs/>
                    </w:rPr>
                    <w:t>Codeignator</w:t>
                  </w:r>
                  <w:r w:rsidR="00B86ED9">
                    <w:rPr>
                      <w:rFonts w:ascii="Arial" w:hAnsi="Arial" w:cs="Arial"/>
                      <w:bCs/>
                    </w:rPr>
                    <w:t xml:space="preserve"> Php Fram</w:t>
                  </w:r>
                  <w:r w:rsidR="00F2519F">
                    <w:rPr>
                      <w:rFonts w:ascii="Arial" w:hAnsi="Arial" w:cs="Arial"/>
                      <w:bCs/>
                    </w:rPr>
                    <w:t>ework</w:t>
                  </w:r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EC3B8B">
                    <w:rPr>
                      <w:rFonts w:ascii="Arial" w:hAnsi="Arial" w:cs="Arial"/>
                      <w:bCs/>
                    </w:rPr>
                    <w:t>O</w:t>
                  </w:r>
                  <w:r w:rsidR="00BD37A4">
                    <w:rPr>
                      <w:rFonts w:ascii="Arial" w:hAnsi="Arial" w:cs="Arial"/>
                      <w:bCs/>
                    </w:rPr>
                    <w:t xml:space="preserve">r </w:t>
                  </w:r>
                  <w:r w:rsidR="00EC3B8B">
                    <w:rPr>
                      <w:rFonts w:ascii="Arial" w:hAnsi="Arial" w:cs="Arial"/>
                      <w:bCs/>
                    </w:rPr>
                    <w:t>I</w:t>
                  </w:r>
                  <w:r w:rsidR="00BD37A4">
                    <w:rPr>
                      <w:rFonts w:ascii="Arial" w:hAnsi="Arial" w:cs="Arial"/>
                      <w:bCs/>
                    </w:rPr>
                    <w:t xml:space="preserve">ntermediate Knowledge </w:t>
                  </w:r>
                  <w:r w:rsidR="00EC3B8B">
                    <w:rPr>
                      <w:rFonts w:ascii="Arial" w:hAnsi="Arial" w:cs="Arial"/>
                      <w:bCs/>
                    </w:rPr>
                    <w:t>Of</w:t>
                  </w:r>
                  <w:r w:rsidR="00BD37A4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F525B1">
                    <w:rPr>
                      <w:rFonts w:ascii="Arial" w:hAnsi="Arial" w:cs="Arial"/>
                      <w:bCs/>
                    </w:rPr>
                    <w:t>Laravel.</w:t>
                  </w: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EB24C8" w:rsidRPr="002D44B0" w:rsidRDefault="00EB24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EE2647" w:rsidP="00EE264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Major </w:t>
                  </w:r>
                  <w:r w:rsidR="000D19C5">
                    <w:rPr>
                      <w:rFonts w:ascii="Arial" w:hAnsi="Arial" w:cs="Arial"/>
                      <w:b/>
                      <w:bCs/>
                      <w:color w:val="3B3E42"/>
                    </w:rPr>
                    <w:t>Project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14"/>
                  </w:tblGrid>
                  <w:tr w:rsidR="00A409C3" w:rsidRPr="002D44B0" w:rsidTr="00E618D2">
                    <w:tc>
                      <w:tcPr>
                        <w:tcW w:w="10014" w:type="dxa"/>
                      </w:tcPr>
                      <w:p w:rsidR="0003629E" w:rsidRDefault="00A409C3" w:rsidP="002D4249">
                        <w:pPr>
                          <w:spacing w:after="0" w:line="240" w:lineRule="auto"/>
                        </w:pPr>
                        <w:r>
                          <w:t xml:space="preserve">  </w:t>
                        </w:r>
                      </w:p>
                      <w:p w:rsidR="00C67BB0" w:rsidRPr="005C77BD" w:rsidRDefault="00C67BB0" w:rsidP="00C67BB0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1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.  </w:t>
                        </w:r>
                        <w:r w:rsidR="00824FB4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C-link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 xml:space="preserve">BD Project </w:t>
                        </w:r>
                      </w:p>
                      <w:p w:rsidR="00C67BB0" w:rsidRPr="005C77BD" w:rsidRDefault="00C67BB0" w:rsidP="00C67BB0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Platform:-  (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Codeignator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Jquey, Ajax, My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SQL</w:t>
                        </w:r>
                        <w:r w:rsidR="00526167"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</w:p>
                      <w:p w:rsidR="00C67BB0" w:rsidRPr="005C77BD" w:rsidRDefault="00C67BB0" w:rsidP="00C67BB0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Role &amp; Team Size:-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Php Developer, 2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</w:p>
                      <w:p w:rsidR="00C67BB0" w:rsidRDefault="00C67BB0" w:rsidP="00C67BB0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Website Link:- </w:t>
                        </w:r>
                        <w:r w:rsidRPr="00ED2FDD">
                          <w:rPr>
                            <w:rFonts w:ascii="Verdana" w:hAnsi="Verdana"/>
                          </w:rPr>
                          <w:t>:</w:t>
                        </w:r>
                        <w:r>
                          <w:rPr>
                            <w:rFonts w:ascii="Verdana" w:hAnsi="Verdana"/>
                          </w:rPr>
                          <w:t xml:space="preserve"> </w:t>
                        </w:r>
                        <w:hyperlink r:id="rId6" w:history="1">
                          <w:r w:rsidRPr="003351DC">
                            <w:rPr>
                              <w:rStyle w:val="Hyperlink"/>
                              <w:rFonts w:ascii="Verdana" w:hAnsi="Verdana"/>
                            </w:rPr>
                            <w:t>http://bd.cegtechno.com/</w:t>
                          </w:r>
                        </w:hyperlink>
                        <w:r w:rsidR="00824FB4">
                          <w:rPr>
                            <w:rStyle w:val="Hyperlink"/>
                            <w:rFonts w:ascii="Verdana" w:hAnsi="Verdana"/>
                          </w:rPr>
                          <w:t>01</w:t>
                        </w:r>
                      </w:p>
                      <w:p w:rsidR="00C67BB0" w:rsidRDefault="00C67BB0" w:rsidP="00C67BB0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</w:p>
                      <w:p w:rsidR="00C67BB0" w:rsidRPr="00A82AA4" w:rsidRDefault="00C67BB0" w:rsidP="00C67B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2.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  </w:t>
                        </w:r>
                        <w:r w:rsidR="00526167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>APRRP PMC</w:t>
                        </w:r>
                        <w:r w:rsidR="009E4DF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 xml:space="preserve"> Project</w:t>
                        </w:r>
                      </w:p>
                      <w:p w:rsidR="00C67BB0" w:rsidRPr="005C77BD" w:rsidRDefault="00C67BB0" w:rsidP="00C67BB0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Platform:-  (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Codeignator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Jquey, Ajax, My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SQL Server)</w:t>
                        </w:r>
                      </w:p>
                      <w:p w:rsidR="00C67BB0" w:rsidRPr="005C77BD" w:rsidRDefault="00C67BB0" w:rsidP="00C67BB0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Role &amp; Team Size:-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Php Develope</w:t>
                        </w:r>
                        <w:r w:rsidR="00304AA9">
                          <w:rPr>
                            <w:rFonts w:ascii="Arial" w:hAnsi="Arial" w:cs="Arial"/>
                            <w:b/>
                            <w:color w:val="3B3E4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, 2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</w:p>
                      <w:p w:rsidR="00C67BB0" w:rsidRDefault="00C67BB0" w:rsidP="00C67BB0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Website Link:- </w:t>
                        </w:r>
                        <w:r w:rsidRPr="00ED2FDD">
                          <w:rPr>
                            <w:rFonts w:ascii="Verdana" w:hAnsi="Verdana"/>
                          </w:rPr>
                          <w:t>:</w:t>
                        </w:r>
                        <w:r>
                          <w:rPr>
                            <w:rFonts w:ascii="Verdana" w:hAnsi="Verdana"/>
                          </w:rPr>
                          <w:t xml:space="preserve"> </w:t>
                        </w:r>
                        <w:hyperlink r:id="rId7" w:history="1">
                          <w:r w:rsidR="00526167">
                            <w:rPr>
                              <w:rStyle w:val="Hyperlink"/>
                              <w:rFonts w:ascii="Verdana" w:hAnsi="Verdana"/>
                            </w:rPr>
                            <w:t>https</w:t>
                          </w:r>
                          <w:r w:rsidR="00304AA9" w:rsidRPr="003351DC">
                            <w:rPr>
                              <w:rStyle w:val="Hyperlink"/>
                              <w:rFonts w:ascii="Verdana" w:hAnsi="Verdana"/>
                            </w:rPr>
                            <w:t>://pms.cegindia.com/</w:t>
                          </w:r>
                        </w:hyperlink>
                      </w:p>
                      <w:p w:rsidR="00C67BB0" w:rsidRPr="002D4249" w:rsidRDefault="00C67BB0" w:rsidP="002D4249">
                        <w:pPr>
                          <w:spacing w:after="0" w:line="240" w:lineRule="auto"/>
                        </w:pPr>
                      </w:p>
                    </w:tc>
                  </w:tr>
                  <w:tr w:rsidR="00A409C3" w:rsidRPr="002D44B0" w:rsidTr="00E618D2">
                    <w:tc>
                      <w:tcPr>
                        <w:tcW w:w="10014" w:type="dxa"/>
                      </w:tcPr>
                      <w:p w:rsidR="0003629E" w:rsidRPr="00C67BB0" w:rsidRDefault="00C67BB0" w:rsidP="0003629E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3</w:t>
                        </w:r>
                        <w:r w:rsidR="00A409C3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  <w:r w:rsidR="0003629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A409C3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526167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 xml:space="preserve">Inventory Store </w:t>
                        </w:r>
                        <w:r w:rsidR="0027580E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>Project</w:t>
                        </w:r>
                      </w:p>
                    </w:tc>
                  </w:tr>
                  <w:tr w:rsidR="00ED2FDD" w:rsidRPr="002D44B0" w:rsidTr="00E618D2">
                    <w:tc>
                      <w:tcPr>
                        <w:tcW w:w="10014" w:type="dxa"/>
                      </w:tcPr>
                      <w:p w:rsidR="0003629E" w:rsidRPr="005C77BD" w:rsidRDefault="0003629E" w:rsidP="0003629E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Platform:-  (</w:t>
                        </w:r>
                        <w:r w:rsidR="00BD37A4">
                          <w:rPr>
                            <w:rFonts w:ascii="Arial" w:hAnsi="Arial" w:cs="Arial"/>
                            <w:b/>
                            <w:color w:val="3B3E42"/>
                          </w:rPr>
                          <w:t>Codeignator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Jquey, </w:t>
                        </w:r>
                        <w:r w:rsidR="00BD37A4">
                          <w:rPr>
                            <w:rFonts w:ascii="Arial" w:hAnsi="Arial" w:cs="Arial"/>
                            <w:b/>
                            <w:color w:val="3B3E42"/>
                          </w:rPr>
                          <w:t>Ajax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, My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SQL Server)</w:t>
                        </w:r>
                      </w:p>
                      <w:p w:rsidR="0003629E" w:rsidRPr="005C77BD" w:rsidRDefault="0003629E" w:rsidP="0003629E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Role &amp; Team Size:- </w:t>
                        </w:r>
                        <w:r w:rsidR="00304AA9">
                          <w:rPr>
                            <w:rFonts w:ascii="Arial" w:hAnsi="Arial" w:cs="Arial"/>
                            <w:b/>
                            <w:color w:val="3B3E42"/>
                          </w:rPr>
                          <w:t>Php Developer, 2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</w:p>
                      <w:p w:rsidR="0003629E" w:rsidRDefault="0003629E" w:rsidP="00BD37A4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Website Link:- </w:t>
                        </w:r>
                        <w:r w:rsidRPr="00ED2FDD">
                          <w:rPr>
                            <w:rFonts w:ascii="Verdana" w:hAnsi="Verdana"/>
                          </w:rPr>
                          <w:t>:</w:t>
                        </w:r>
                        <w:r>
                          <w:rPr>
                            <w:rFonts w:ascii="Verdana" w:hAnsi="Verdana"/>
                          </w:rPr>
                          <w:t xml:space="preserve"> </w:t>
                        </w:r>
                        <w:hyperlink r:id="rId8" w:history="1">
                          <w:r w:rsidR="00787E01">
                            <w:rPr>
                              <w:rStyle w:val="Hyperlink"/>
                              <w:rFonts w:ascii="Verdana" w:hAnsi="Verdana"/>
                            </w:rPr>
                            <w:t>https</w:t>
                          </w:r>
                          <w:r w:rsidR="003B7EC1" w:rsidRPr="003351DC">
                            <w:rPr>
                              <w:rStyle w:val="Hyperlink"/>
                              <w:rFonts w:ascii="Verdana" w:hAnsi="Verdana"/>
                            </w:rPr>
                            <w:t>://hrms.cegindia.com/cegproject</w:t>
                          </w:r>
                        </w:hyperlink>
                      </w:p>
                      <w:p w:rsidR="00BD37A4" w:rsidRPr="00BD37A4" w:rsidRDefault="00BD37A4" w:rsidP="00BD37A4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ED2FDD" w:rsidRPr="00034CEE" w:rsidTr="00E618D2">
                    <w:tc>
                      <w:tcPr>
                        <w:tcW w:w="10014" w:type="dxa"/>
                      </w:tcPr>
                      <w:p w:rsidR="005C77BD" w:rsidRDefault="00C67BB0" w:rsidP="005C77BD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lastRenderedPageBreak/>
                          <w:t>4</w:t>
                        </w:r>
                        <w:r w:rsidR="005C77BD" w:rsidRPr="005C77B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.  </w:t>
                        </w:r>
                        <w:r w:rsidR="00A94330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Human </w:t>
                        </w:r>
                        <w:r w:rsidR="00B16AC2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Resources Management System</w:t>
                        </w:r>
                        <w:r w:rsidR="00BD37A4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 </w:t>
                        </w:r>
                        <w:r w:rsidR="009E4DF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Project</w:t>
                        </w:r>
                      </w:p>
                      <w:p w:rsidR="00BD37A4" w:rsidRPr="005C77BD" w:rsidRDefault="00BD37A4" w:rsidP="00BD37A4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Platform:-  (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Codeignator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Jquey, Ajax, My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SQL</w:t>
                        </w:r>
                        <w:r w:rsidR="0074746A"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</w:p>
                      <w:p w:rsidR="00BD37A4" w:rsidRPr="005C77BD" w:rsidRDefault="00BD37A4" w:rsidP="00BD37A4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Role &amp; Team Size:- </w:t>
                        </w:r>
                        <w:r w:rsidR="00A82AA4">
                          <w:rPr>
                            <w:rFonts w:ascii="Arial" w:hAnsi="Arial" w:cs="Arial"/>
                            <w:b/>
                            <w:color w:val="3B3E42"/>
                          </w:rPr>
                          <w:t>Php Developer, 2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</w:p>
                      <w:p w:rsidR="00531330" w:rsidRDefault="005C77BD" w:rsidP="004E5522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Verdana" w:hAnsi="Verdana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Website Link:- </w:t>
                        </w:r>
                        <w:hyperlink r:id="rId9" w:history="1">
                          <w:r w:rsidR="00A94330">
                            <w:rPr>
                              <w:rStyle w:val="Hyperlink"/>
                              <w:rFonts w:ascii="Arial" w:hAnsi="Arial" w:cs="Arial"/>
                              <w:b/>
                            </w:rPr>
                            <w:t>https</w:t>
                          </w:r>
                          <w:r w:rsidR="00531330" w:rsidRPr="00B31D68">
                            <w:rPr>
                              <w:rStyle w:val="Hyperlink"/>
                              <w:rFonts w:ascii="Arial" w:hAnsi="Arial" w:cs="Arial"/>
                              <w:b/>
                            </w:rPr>
                            <w:t>://</w:t>
                          </w:r>
                          <w:r w:rsidR="00531330" w:rsidRPr="00B31D68">
                            <w:rPr>
                              <w:rStyle w:val="Hyperlink"/>
                              <w:rFonts w:ascii="Verdana" w:hAnsi="Verdana"/>
                            </w:rPr>
                            <w:t>hrms.cegindia.com</w:t>
                          </w:r>
                        </w:hyperlink>
                        <w:r w:rsidR="00A94330">
                          <w:rPr>
                            <w:rFonts w:ascii="Arial" w:hAnsi="Arial" w:cs="Arial"/>
                            <w:b/>
                            <w:color w:val="3B3E42"/>
                          </w:rPr>
                          <w:t>/myhrms</w:t>
                        </w:r>
                      </w:p>
                      <w:p w:rsidR="00531330" w:rsidRDefault="00531330" w:rsidP="004E5522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5C77BD" w:rsidRPr="004E5522" w:rsidRDefault="00720F5F" w:rsidP="004E5522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>5.</w:t>
                        </w:r>
                        <w:r w:rsidR="009E4DF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="00B16AC2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>Geotech</w:t>
                        </w:r>
                        <w:r w:rsidR="0074746A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 xml:space="preserve"> P</w:t>
                        </w:r>
                        <w:r w:rsidR="009E4DF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>roject</w:t>
                        </w:r>
                      </w:p>
                      <w:p w:rsidR="00BD37A4" w:rsidRPr="005C77BD" w:rsidRDefault="00BD37A4" w:rsidP="00BD37A4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Platform:-  (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Codeignator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Jquey, Ajax, My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SQL</w:t>
                        </w:r>
                        <w:r w:rsidR="00B63D79"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</w:p>
                      <w:p w:rsidR="00BD37A4" w:rsidRPr="005C77BD" w:rsidRDefault="00BD37A4" w:rsidP="00BD37A4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Role &amp; Team Size:-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Php</w:t>
                        </w:r>
                        <w:r w:rsidR="00A82AA4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Developer, 2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</w:p>
                      <w:p w:rsidR="00BD37A4" w:rsidRDefault="005C77BD" w:rsidP="00810918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Website Link:- </w:t>
                        </w:r>
                        <w:r w:rsidR="007B7890" w:rsidRPr="00ED2FDD">
                          <w:rPr>
                            <w:rFonts w:ascii="Verdana" w:hAnsi="Verdana"/>
                          </w:rPr>
                          <w:t>:</w:t>
                        </w:r>
                        <w:r w:rsidR="0003629E">
                          <w:rPr>
                            <w:rFonts w:ascii="Verdana" w:hAnsi="Verdana"/>
                          </w:rPr>
                          <w:t xml:space="preserve"> </w:t>
                        </w:r>
                        <w:hyperlink r:id="rId10" w:history="1">
                          <w:r w:rsidR="00EE2E72" w:rsidRPr="003351DC">
                            <w:rPr>
                              <w:rStyle w:val="Hyperlink"/>
                              <w:rFonts w:ascii="Verdana" w:hAnsi="Verdana"/>
                            </w:rPr>
                            <w:t>http://hrms.cegindia.com/cegthreport</w:t>
                          </w:r>
                        </w:hyperlink>
                      </w:p>
                      <w:p w:rsidR="00BD37A4" w:rsidRPr="00BD37A4" w:rsidRDefault="00BD37A4" w:rsidP="004E5522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</w:p>
                      <w:p w:rsidR="00A82AA4" w:rsidRPr="00A82AA4" w:rsidRDefault="00A82AA4" w:rsidP="00A82AA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6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.  </w:t>
                        </w:r>
                        <w:r w:rsidR="00036235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Site</w:t>
                        </w:r>
                        <w:r w:rsidR="009E4DF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 Report  Project</w:t>
                        </w:r>
                      </w:p>
                      <w:p w:rsidR="00A82AA4" w:rsidRPr="005C77BD" w:rsidRDefault="00A82AA4" w:rsidP="00A82AA4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Platform:-  (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Codeignator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Jquey, Ajax, My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SQL</w:t>
                        </w:r>
                        <w:r w:rsidR="00B63D79"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</w:p>
                      <w:p w:rsidR="00A82AA4" w:rsidRPr="005C77BD" w:rsidRDefault="00A82AA4" w:rsidP="00A82AA4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Role &amp; Team Size:-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Php Develope</w:t>
                        </w:r>
                        <w:r w:rsidR="00C6702B">
                          <w:rPr>
                            <w:rFonts w:ascii="Arial" w:hAnsi="Arial" w:cs="Arial"/>
                            <w:b/>
                            <w:color w:val="3B3E4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, 2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</w:p>
                      <w:p w:rsidR="00A82AA4" w:rsidRDefault="00A82AA4" w:rsidP="00A82AA4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Website Link:- </w:t>
                        </w:r>
                        <w:r w:rsidRPr="00ED2FDD">
                          <w:rPr>
                            <w:rFonts w:ascii="Verdana" w:hAnsi="Verdana"/>
                          </w:rPr>
                          <w:t>:</w:t>
                        </w:r>
                        <w:r>
                          <w:rPr>
                            <w:rFonts w:ascii="Verdana" w:hAnsi="Verdana"/>
                          </w:rPr>
                          <w:t xml:space="preserve"> </w:t>
                        </w:r>
                        <w:hyperlink r:id="rId11" w:history="1">
                          <w:r w:rsidR="00036235" w:rsidRPr="003351DC">
                            <w:rPr>
                              <w:rStyle w:val="Hyperlink"/>
                              <w:rFonts w:ascii="Verdana" w:hAnsi="Verdana"/>
                            </w:rPr>
                            <w:t>http://hrms.cegindia.com/sitereports/</w:t>
                          </w:r>
                        </w:hyperlink>
                      </w:p>
                      <w:p w:rsidR="00BD37A4" w:rsidRDefault="00BD37A4" w:rsidP="004E5522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</w:p>
                      <w:p w:rsidR="00A82AA4" w:rsidRPr="00A82AA4" w:rsidRDefault="00A82AA4" w:rsidP="00A82AA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7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.  </w:t>
                        </w:r>
                        <w:r w:rsidR="00036235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>Site</w:t>
                        </w:r>
                        <w:r w:rsidR="009E4DF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="00036235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>Offices</w:t>
                        </w:r>
                        <w:r w:rsidR="009E4DF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  <w:t xml:space="preserve"> Project</w:t>
                        </w:r>
                      </w:p>
                      <w:p w:rsidR="00A82AA4" w:rsidRPr="005C77BD" w:rsidRDefault="00A82AA4" w:rsidP="00A82AA4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Platform:-  (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Codeignator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Jquey, Ajax, </w:t>
                        </w:r>
                        <w:r w:rsidR="005E6123">
                          <w:rPr>
                            <w:rFonts w:ascii="Arial" w:hAnsi="Arial" w:cs="Arial"/>
                            <w:b/>
                            <w:color w:val="3B3E42"/>
                          </w:rPr>
                          <w:t>MySQL)</w:t>
                        </w:r>
                      </w:p>
                      <w:p w:rsidR="00A82AA4" w:rsidRPr="005C77BD" w:rsidRDefault="00A82AA4" w:rsidP="00A82AA4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Role &amp; Team Size:-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Php Develope</w:t>
                        </w:r>
                        <w:r w:rsidR="00C6702B">
                          <w:rPr>
                            <w:rFonts w:ascii="Arial" w:hAnsi="Arial" w:cs="Arial"/>
                            <w:b/>
                            <w:color w:val="3B3E4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, 2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</w:p>
                      <w:p w:rsidR="00A82AA4" w:rsidRDefault="00A82AA4" w:rsidP="00A82AA4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Website Link:- </w:t>
                        </w:r>
                        <w:r w:rsidRPr="00ED2FDD">
                          <w:rPr>
                            <w:rFonts w:ascii="Verdana" w:hAnsi="Verdana"/>
                          </w:rPr>
                          <w:t>:</w:t>
                        </w:r>
                        <w:r>
                          <w:rPr>
                            <w:rFonts w:ascii="Verdana" w:hAnsi="Verdana"/>
                          </w:rPr>
                          <w:t xml:space="preserve"> </w:t>
                        </w:r>
                        <w:hyperlink r:id="rId12" w:history="1">
                          <w:r w:rsidR="00D575F2" w:rsidRPr="003351DC">
                            <w:rPr>
                              <w:rStyle w:val="Hyperlink"/>
                              <w:rFonts w:ascii="Verdana" w:hAnsi="Verdana"/>
                            </w:rPr>
                            <w:t>http://hrms.cegindia.com/siteoffices/</w:t>
                          </w:r>
                        </w:hyperlink>
                      </w:p>
                      <w:p w:rsidR="002D4249" w:rsidRDefault="002D4249" w:rsidP="004E5522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</w:p>
                      <w:p w:rsidR="00A82AA4" w:rsidRPr="00A82AA4" w:rsidRDefault="00A82AA4" w:rsidP="00A82AA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8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. </w:t>
                        </w:r>
                        <w:r w:rsidR="005E6E07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S</w:t>
                        </w:r>
                        <w:r w:rsidR="00DF0839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chool Management System Project</w:t>
                        </w:r>
                      </w:p>
                      <w:p w:rsidR="00A82AA4" w:rsidRPr="005C77BD" w:rsidRDefault="00A82AA4" w:rsidP="00A82AA4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Platform:-  (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Codeignator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Jquey, Ajax, My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SQL</w:t>
                        </w:r>
                        <w:r w:rsidR="005E6123"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</w:p>
                      <w:p w:rsidR="00A82AA4" w:rsidRPr="005C77BD" w:rsidRDefault="00A82AA4" w:rsidP="00A82AA4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Role &amp; Team Size:-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Php Develope</w:t>
                        </w:r>
                        <w:r w:rsidR="00C6702B">
                          <w:rPr>
                            <w:rFonts w:ascii="Arial" w:hAnsi="Arial" w:cs="Arial"/>
                            <w:b/>
                            <w:color w:val="3B3E4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, 2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</w:p>
                      <w:p w:rsidR="00A82AA4" w:rsidRDefault="00A82AA4" w:rsidP="00A82AA4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Website Link:- </w:t>
                        </w:r>
                        <w:r w:rsidRPr="00ED2FDD">
                          <w:rPr>
                            <w:rFonts w:ascii="Verdana" w:hAnsi="Verdana"/>
                          </w:rPr>
                          <w:t>:</w:t>
                        </w:r>
                        <w:r>
                          <w:rPr>
                            <w:rFonts w:ascii="Verdana" w:hAnsi="Verdana"/>
                          </w:rPr>
                          <w:t xml:space="preserve"> </w:t>
                        </w:r>
                        <w:hyperlink r:id="rId13" w:history="1">
                          <w:r w:rsidR="00C67BB0" w:rsidRPr="003351DC">
                            <w:rPr>
                              <w:rStyle w:val="Hyperlink"/>
                              <w:rFonts w:ascii="Verdana" w:hAnsi="Verdana"/>
                            </w:rPr>
                            <w:t>http://hrms.cegindia.com/school/</w:t>
                          </w:r>
                        </w:hyperlink>
                      </w:p>
                      <w:p w:rsidR="00062CB9" w:rsidRDefault="00062CB9" w:rsidP="00A82AA4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</w:p>
                      <w:p w:rsidR="00062CB9" w:rsidRPr="00A82AA4" w:rsidRDefault="00062CB9" w:rsidP="00062CB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9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. </w:t>
                        </w:r>
                        <w:r w:rsidR="00445613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Jaipur </w:t>
                        </w:r>
                        <w:r w:rsidR="00A566C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Pitara</w:t>
                        </w:r>
                        <w:r w:rsidR="00445613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 Project</w:t>
                        </w:r>
                      </w:p>
                      <w:p w:rsidR="00062CB9" w:rsidRPr="005C77BD" w:rsidRDefault="00062CB9" w:rsidP="00062CB9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Platform:-  (</w:t>
                        </w:r>
                        <w:r w:rsidR="00640AC1">
                          <w:rPr>
                            <w:rFonts w:ascii="Arial" w:hAnsi="Arial" w:cs="Arial"/>
                            <w:b/>
                            <w:color w:val="3B3E42"/>
                          </w:rPr>
                          <w:t>Php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Jquey, Ajax, </w:t>
                        </w:r>
                        <w:r w:rsidR="00640AC1">
                          <w:rPr>
                            <w:rFonts w:ascii="Arial" w:hAnsi="Arial" w:cs="Arial"/>
                            <w:b/>
                            <w:color w:val="3B3E42"/>
                          </w:rPr>
                          <w:t>MySQL)</w:t>
                        </w:r>
                      </w:p>
                      <w:p w:rsidR="00062CB9" w:rsidRPr="005C77BD" w:rsidRDefault="00062CB9" w:rsidP="00062CB9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Role &amp; Team Size:-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Php Develope</w:t>
                        </w:r>
                        <w:r w:rsidR="00C6702B">
                          <w:rPr>
                            <w:rFonts w:ascii="Arial" w:hAnsi="Arial" w:cs="Arial"/>
                            <w:b/>
                            <w:color w:val="3B3E4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, 2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</w:p>
                      <w:p w:rsidR="00062CB9" w:rsidRDefault="00062CB9" w:rsidP="00062CB9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Website Link:- </w:t>
                        </w:r>
                        <w:r w:rsidRPr="00ED2FDD">
                          <w:rPr>
                            <w:rFonts w:ascii="Verdana" w:hAnsi="Verdana"/>
                          </w:rPr>
                          <w:t>:</w:t>
                        </w:r>
                        <w:r>
                          <w:rPr>
                            <w:rFonts w:ascii="Verdana" w:hAnsi="Verdana"/>
                          </w:rPr>
                          <w:t xml:space="preserve"> </w:t>
                        </w:r>
                        <w:hyperlink r:id="rId14" w:history="1">
                          <w:r w:rsidR="009E506B" w:rsidRPr="003351DC">
                            <w:rPr>
                              <w:rStyle w:val="Hyperlink"/>
                              <w:rFonts w:ascii="Verdana" w:hAnsi="Verdana"/>
                            </w:rPr>
                            <w:t>http://jaipurpitara.com/</w:t>
                          </w:r>
                        </w:hyperlink>
                      </w:p>
                      <w:p w:rsidR="00062CB9" w:rsidRDefault="00062CB9" w:rsidP="00A82AA4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</w:p>
                      <w:p w:rsidR="00062CB9" w:rsidRPr="00A82AA4" w:rsidRDefault="00062CB9" w:rsidP="00062CB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10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.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Abhi</w:t>
                        </w:r>
                        <w:r w:rsidR="00C6702B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gyan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sarokar Project</w:t>
                        </w:r>
                      </w:p>
                      <w:p w:rsidR="00062CB9" w:rsidRPr="005C77BD" w:rsidRDefault="00062CB9" w:rsidP="00062CB9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Platform:-  (</w:t>
                        </w:r>
                        <w:r w:rsidR="008550C4">
                          <w:rPr>
                            <w:rFonts w:ascii="Arial" w:hAnsi="Arial" w:cs="Arial"/>
                            <w:b/>
                            <w:color w:val="3B3E42"/>
                          </w:rPr>
                          <w:t>Php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Jquey, Ajax, My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SQL</w:t>
                        </w:r>
                        <w:r w:rsidR="008550C4"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</w:p>
                      <w:p w:rsidR="00062CB9" w:rsidRPr="005C77BD" w:rsidRDefault="00062CB9" w:rsidP="00062CB9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Role &amp; Team Size:-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Php Develope</w:t>
                        </w:r>
                        <w:r w:rsidR="00C6702B">
                          <w:rPr>
                            <w:rFonts w:ascii="Arial" w:hAnsi="Arial" w:cs="Arial"/>
                            <w:b/>
                            <w:color w:val="3B3E4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, 2</w:t>
                        </w: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</w:p>
                      <w:p w:rsidR="004E5522" w:rsidRPr="002D4249" w:rsidRDefault="00062CB9" w:rsidP="0003629E">
                        <w:pPr>
                          <w:pStyle w:val="ListParagraph"/>
                          <w:ind w:left="0"/>
                          <w:rPr>
                            <w:rFonts w:ascii="Verdana" w:hAnsi="Verdana"/>
                          </w:rPr>
                        </w:pPr>
                        <w:r w:rsidRPr="005C77B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Website Link:- </w:t>
                        </w:r>
                        <w:r w:rsidRPr="00ED2FDD">
                          <w:rPr>
                            <w:rFonts w:ascii="Verdana" w:hAnsi="Verdana"/>
                          </w:rPr>
                          <w:t>:</w:t>
                        </w:r>
                        <w:r>
                          <w:rPr>
                            <w:rFonts w:ascii="Verdana" w:hAnsi="Verdana"/>
                          </w:rPr>
                          <w:t xml:space="preserve"> </w:t>
                        </w:r>
                        <w:hyperlink r:id="rId15" w:history="1">
                          <w:r w:rsidR="009E506B" w:rsidRPr="003351DC">
                            <w:rPr>
                              <w:rStyle w:val="Hyperlink"/>
                              <w:rFonts w:ascii="Verdana" w:hAnsi="Verdana"/>
                            </w:rPr>
                            <w:t>http://abhigyansarokar.com/</w:t>
                          </w:r>
                        </w:hyperlink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BD37A4" w:rsidRDefault="00BD37A4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D4249" w:rsidRDefault="002D4249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D14F1D" w:rsidRPr="002D44B0" w:rsidTr="006824E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D14F1D" w:rsidRPr="002D44B0" w:rsidRDefault="00D14F1D" w:rsidP="00880EF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D14F1D" w:rsidRPr="002D44B0" w:rsidTr="006824E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2"/>
                    <w:gridCol w:w="7902"/>
                  </w:tblGrid>
                  <w:tr w:rsidR="00D14F1D" w:rsidRPr="002D44B0" w:rsidTr="00880EF8">
                    <w:tc>
                      <w:tcPr>
                        <w:tcW w:w="2150" w:type="dxa"/>
                      </w:tcPr>
                      <w:p w:rsidR="00D14F1D" w:rsidRPr="002D44B0" w:rsidRDefault="00EE2E72" w:rsidP="00880EF8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2011</w:t>
                        </w:r>
                        <w:r w:rsidR="00D14F1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201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5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14F1D" w:rsidRPr="00F310A7" w:rsidRDefault="00D14F1D" w:rsidP="00880EF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B.Tech, Computer Engineering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- </w:t>
                        </w:r>
                        <w:r w:rsidR="00C14FC2">
                          <w:rPr>
                            <w:rFonts w:ascii="Arial" w:hAnsi="Arial" w:cs="Arial"/>
                            <w:b/>
                            <w:color w:val="3B3E42"/>
                          </w:rPr>
                          <w:t>65.67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% </w:t>
                        </w:r>
                      </w:p>
                      <w:p w:rsidR="00D14F1D" w:rsidRDefault="00D14F1D" w:rsidP="00880EF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E259E9">
                          <w:rPr>
                            <w:rFonts w:ascii="Arial" w:hAnsi="Arial" w:cs="Arial"/>
                            <w:b/>
                            <w:color w:val="3B3E42"/>
                          </w:rPr>
                          <w:t>Collage: -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</w:t>
                        </w:r>
                        <w:r w:rsidR="00C14FC2">
                          <w:rPr>
                            <w:rFonts w:ascii="Arial" w:hAnsi="Arial" w:cs="Arial"/>
                            <w:color w:val="3B3E42"/>
                          </w:rPr>
                          <w:t xml:space="preserve">Vivekanand Institute of </w:t>
                        </w:r>
                        <w:r w:rsidRPr="000014FA">
                          <w:rPr>
                            <w:rFonts w:ascii="Arial" w:hAnsi="Arial" w:cs="Arial"/>
                            <w:color w:val="3B3E42"/>
                          </w:rPr>
                          <w:t xml:space="preserve"> Technology, </w:t>
                        </w:r>
                        <w:r w:rsidR="00C03512">
                          <w:rPr>
                            <w:rFonts w:ascii="Arial" w:hAnsi="Arial" w:cs="Arial"/>
                            <w:color w:val="3B3E42"/>
                          </w:rPr>
                          <w:t>Jaipur</w:t>
                        </w:r>
                        <w:r w:rsidRPr="000014FA">
                          <w:rPr>
                            <w:rFonts w:ascii="Arial" w:hAnsi="Arial" w:cs="Arial"/>
                            <w:color w:val="3B3E42"/>
                          </w:rPr>
                          <w:t xml:space="preserve"> (Raj.)</w:t>
                        </w:r>
                      </w:p>
                      <w:p w:rsidR="00D14F1D" w:rsidRDefault="00D14F1D" w:rsidP="00880EF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E259E9">
                          <w:rPr>
                            <w:rFonts w:ascii="Arial" w:hAnsi="Arial" w:cs="Arial"/>
                            <w:b/>
                            <w:color w:val="3B3E42"/>
                          </w:rPr>
                          <w:t>University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: -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Rajasthan Technology University, Kota.</w:t>
                        </w:r>
                      </w:p>
                      <w:p w:rsidR="00D14F1D" w:rsidRPr="00E259E9" w:rsidRDefault="00D14F1D" w:rsidP="00880EF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D14F1D" w:rsidRPr="002D44B0" w:rsidTr="00880EF8">
                    <w:tc>
                      <w:tcPr>
                        <w:tcW w:w="2150" w:type="dxa"/>
                      </w:tcPr>
                      <w:p w:rsidR="00D14F1D" w:rsidRPr="002D44B0" w:rsidRDefault="00D14F1D" w:rsidP="00880EF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20</w:t>
                        </w:r>
                        <w:r w:rsidR="00C14FC2">
                          <w:rPr>
                            <w:rFonts w:ascii="Arial" w:hAnsi="Arial" w:cs="Arial"/>
                            <w:b/>
                            <w:color w:val="3B3E42"/>
                          </w:rPr>
                          <w:t>1</w:t>
                        </w:r>
                        <w:r w:rsidR="00EE2E72">
                          <w:rPr>
                            <w:rFonts w:ascii="Arial" w:hAnsi="Arial" w:cs="Arial"/>
                            <w:b/>
                            <w:color w:val="3B3E42"/>
                          </w:rPr>
                          <w:t>1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14F1D" w:rsidRPr="002D44B0" w:rsidRDefault="00D14F1D" w:rsidP="00880EF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10+2</w:t>
                        </w:r>
                        <w:r w:rsidRPr="009F2D9E"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th</w:t>
                        </w:r>
                        <w:r w:rsidR="00C14FC2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-   72.67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%</w:t>
                        </w:r>
                      </w:p>
                      <w:p w:rsidR="00D14F1D" w:rsidRDefault="00D14F1D" w:rsidP="00880EF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730EEB">
                          <w:rPr>
                            <w:rFonts w:ascii="Arial" w:hAnsi="Arial" w:cs="Arial"/>
                            <w:b/>
                            <w:color w:val="3B3E42"/>
                          </w:rPr>
                          <w:t>School</w:t>
                        </w:r>
                        <w:r w:rsidRPr="00283526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: - </w:t>
                        </w:r>
                        <w:r w:rsidR="00C14FC2">
                          <w:rPr>
                            <w:rFonts w:ascii="Arial" w:hAnsi="Arial" w:cs="Arial"/>
                            <w:color w:val="3B3E42"/>
                          </w:rPr>
                          <w:t>A.K.M  Sen. Sec. S</w:t>
                        </w:r>
                        <w:r w:rsidR="00663EE7">
                          <w:rPr>
                            <w:rFonts w:ascii="Arial" w:hAnsi="Arial" w:cs="Arial"/>
                            <w:color w:val="3B3E42"/>
                          </w:rPr>
                          <w:t>chool</w:t>
                        </w:r>
                        <w:r w:rsidR="00C14FC2">
                          <w:rPr>
                            <w:rFonts w:ascii="Arial" w:hAnsi="Arial" w:cs="Arial"/>
                            <w:color w:val="3B3E42"/>
                          </w:rPr>
                          <w:t>,B</w:t>
                        </w:r>
                        <w:r w:rsidR="00C03512">
                          <w:rPr>
                            <w:rFonts w:ascii="Arial" w:hAnsi="Arial" w:cs="Arial"/>
                            <w:color w:val="3B3E42"/>
                          </w:rPr>
                          <w:t>haratpur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(Raj.).</w:t>
                        </w:r>
                      </w:p>
                      <w:p w:rsidR="00D14F1D" w:rsidRPr="00283526" w:rsidRDefault="00D14F1D" w:rsidP="00880EF8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83526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Board: -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Board Of Secondary Education, Rajasthan.</w:t>
                        </w:r>
                      </w:p>
                      <w:p w:rsidR="00D14F1D" w:rsidRPr="002D44B0" w:rsidRDefault="00D14F1D" w:rsidP="00880EF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D14F1D" w:rsidRPr="002D44B0" w:rsidTr="00880EF8">
                    <w:tc>
                      <w:tcPr>
                        <w:tcW w:w="2150" w:type="dxa"/>
                      </w:tcPr>
                      <w:p w:rsidR="00D14F1D" w:rsidRPr="002D44B0" w:rsidRDefault="00D14F1D" w:rsidP="00880EF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20</w:t>
                        </w:r>
                        <w:r w:rsidR="00EE2E72">
                          <w:rPr>
                            <w:rFonts w:ascii="Arial" w:hAnsi="Arial" w:cs="Arial"/>
                            <w:b/>
                            <w:color w:val="3B3E42"/>
                          </w:rPr>
                          <w:t>09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14F1D" w:rsidRPr="002D44B0" w:rsidRDefault="00D14F1D" w:rsidP="00880EF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10</w:t>
                        </w:r>
                        <w:r w:rsidRPr="009F2D9E"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- </w:t>
                        </w:r>
                        <w:r w:rsidR="00C03512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7</w:t>
                        </w:r>
                        <w:r w:rsidR="00C14FC2">
                          <w:rPr>
                            <w:rFonts w:ascii="Arial" w:hAnsi="Arial" w:cs="Arial"/>
                            <w:b/>
                            <w:color w:val="3B3E42"/>
                          </w:rPr>
                          <w:t>4.8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3 %</w:t>
                        </w:r>
                      </w:p>
                      <w:p w:rsidR="00D14F1D" w:rsidRDefault="00D14F1D" w:rsidP="00880EF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730EEB">
                          <w:rPr>
                            <w:rFonts w:ascii="Arial" w:hAnsi="Arial" w:cs="Arial"/>
                            <w:b/>
                            <w:color w:val="3B3E42"/>
                          </w:rPr>
                          <w:t>School</w:t>
                        </w:r>
                        <w:r w:rsidRPr="00283526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: - </w:t>
                        </w:r>
                        <w:r w:rsidR="00C14FC2">
                          <w:rPr>
                            <w:rFonts w:ascii="Arial" w:hAnsi="Arial" w:cs="Arial"/>
                            <w:color w:val="3B3E42"/>
                          </w:rPr>
                          <w:t>A.K.M  Sen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  <w:r w:rsidR="00C14FC2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Sec. School, </w:t>
                        </w:r>
                        <w:r w:rsidR="00C03512">
                          <w:rPr>
                            <w:rFonts w:ascii="Arial" w:hAnsi="Arial" w:cs="Arial"/>
                            <w:color w:val="3B3E42"/>
                          </w:rPr>
                          <w:t>Bharatpur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(Raj.).</w:t>
                        </w:r>
                      </w:p>
                      <w:p w:rsidR="00D14F1D" w:rsidRPr="002D44B0" w:rsidRDefault="00D14F1D" w:rsidP="00880EF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83526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Board: -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</w:t>
                        </w:r>
                        <w:r w:rsidRPr="00283526">
                          <w:rPr>
                            <w:rFonts w:ascii="Arial" w:hAnsi="Arial" w:cs="Arial"/>
                            <w:color w:val="3B3E42"/>
                          </w:rPr>
                          <w:t xml:space="preserve">Board Of </w:t>
                        </w:r>
                        <w:r w:rsidR="00C62792" w:rsidRPr="00283526">
                          <w:rPr>
                            <w:rFonts w:ascii="Arial" w:hAnsi="Arial" w:cs="Arial"/>
                            <w:color w:val="3B3E42"/>
                          </w:rPr>
                          <w:t>Secondary</w:t>
                        </w:r>
                        <w:r w:rsidRPr="00283526">
                          <w:rPr>
                            <w:rFonts w:ascii="Arial" w:hAnsi="Arial" w:cs="Arial"/>
                            <w:color w:val="3B3E42"/>
                          </w:rPr>
                          <w:t xml:space="preserve"> Education, Raj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asthan.</w:t>
                        </w:r>
                      </w:p>
                    </w:tc>
                  </w:tr>
                </w:tbl>
                <w:p w:rsidR="00D14F1D" w:rsidRPr="002D44B0" w:rsidRDefault="00D14F1D" w:rsidP="00880EF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2B58A6" w:rsidRDefault="002B58A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B58A6" w:rsidRPr="002D44B0" w:rsidRDefault="002B58A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CA4EDD" w:rsidRPr="002D44B0" w:rsidTr="00EB24C8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892DA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Professional Training</w:t>
                  </w:r>
                </w:p>
              </w:tc>
            </w:tr>
            <w:tr w:rsidR="00CA4EDD" w:rsidRPr="002D44B0" w:rsidTr="00EB24C8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25"/>
                    <w:gridCol w:w="7889"/>
                  </w:tblGrid>
                  <w:tr w:rsidR="00606CB9" w:rsidRPr="002D44B0" w:rsidTr="00C50493">
                    <w:trPr>
                      <w:trHeight w:val="387"/>
                    </w:trPr>
                    <w:tc>
                      <w:tcPr>
                        <w:tcW w:w="2145" w:type="dxa"/>
                      </w:tcPr>
                      <w:p w:rsidR="00606CB9" w:rsidRPr="002D44B0" w:rsidRDefault="00E618D2" w:rsidP="00E618D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Org</w:t>
                        </w:r>
                        <w:r w:rsidR="00D52FD8">
                          <w:rPr>
                            <w:rFonts w:ascii="Arial" w:hAnsi="Arial" w:cs="Arial"/>
                            <w:b/>
                            <w:color w:val="3B3E42"/>
                          </w:rPr>
                          <w:t>anization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C14FC2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Sag Infotech, Rajapark</w:t>
                        </w:r>
                        <w:r w:rsidR="00C03512" w:rsidRPr="003C75E2">
                          <w:rPr>
                            <w:rFonts w:ascii="Arial" w:hAnsi="Arial" w:cs="Arial"/>
                            <w:color w:val="000000"/>
                          </w:rPr>
                          <w:t>,JAIPUR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C03512" w:rsidP="001A3D9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E618D2">
                          <w:rPr>
                            <w:rFonts w:ascii="Arial" w:hAnsi="Arial" w:cs="Arial"/>
                            <w:b/>
                            <w:color w:val="3B3E42"/>
                          </w:rPr>
                          <w:t>A</w:t>
                        </w:r>
                        <w:r w:rsidR="001A3D9A">
                          <w:rPr>
                            <w:rFonts w:ascii="Arial" w:hAnsi="Arial" w:cs="Arial"/>
                            <w:b/>
                            <w:color w:val="3B3E42"/>
                          </w:rPr>
                          <w:t>rea of work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D57ECD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PHP</w:t>
                        </w:r>
                        <w:r w:rsidR="005A5581">
                          <w:rPr>
                            <w:rFonts w:ascii="Arial" w:hAnsi="Arial" w:cs="Arial"/>
                            <w:color w:val="3B3E42"/>
                          </w:rPr>
                          <w:t xml:space="preserve"> &amp; MySQL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C03512" w:rsidRPr="002D44B0" w:rsidRDefault="00B9171A" w:rsidP="00EB24C8">
                        <w:pPr>
                          <w:spacing w:after="8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</w:t>
                        </w:r>
                        <w:r w:rsidR="00C03512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Duration &amp; year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C03512" w:rsidRDefault="00C94C16" w:rsidP="00C03512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3</w:t>
                        </w:r>
                        <w:r w:rsidR="002B4E53" w:rsidRPr="00AC71B1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5 </w:t>
                        </w:r>
                        <w:r w:rsidR="00C14FC2">
                          <w:rPr>
                            <w:rFonts w:ascii="Arial" w:hAnsi="Arial" w:cs="Arial"/>
                          </w:rPr>
                          <w:t>Days in May-June 2014</w:t>
                        </w:r>
                        <w:r w:rsidR="00C03512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:rsidR="00C03512" w:rsidRPr="00C03512" w:rsidRDefault="00C03512" w:rsidP="00C03512">
                        <w:pPr>
                          <w:spacing w:after="40" w:line="240" w:lineRule="auto"/>
                          <w:ind w:left="72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B24C8" w:rsidRPr="002D44B0" w:rsidTr="002D44B0">
        <w:tc>
          <w:tcPr>
            <w:tcW w:w="10682" w:type="dxa"/>
            <w:gridSpan w:val="2"/>
          </w:tcPr>
          <w:p w:rsidR="002B58A6" w:rsidRDefault="002B58A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10918" w:rsidRDefault="0081091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3B1" w:rsidRPr="002D44B0" w:rsidTr="00504C88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C03512" w:rsidRPr="002D44B0" w:rsidTr="003F2152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03512" w:rsidRPr="002D44B0" w:rsidRDefault="00C03512" w:rsidP="00C035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Others Training</w:t>
                  </w:r>
                </w:p>
              </w:tc>
            </w:tr>
            <w:tr w:rsidR="00C03512" w:rsidRPr="002D44B0" w:rsidTr="003F2152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5669DF" w:rsidRPr="003C75E2" w:rsidRDefault="00C14FC2" w:rsidP="005669DF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ind w:left="648"/>
                    <w:contextualSpacing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C, C++ </w:t>
                  </w:r>
                  <w:r w:rsidR="005669DF" w:rsidRPr="003C75E2">
                    <w:rPr>
                      <w:rFonts w:ascii="Arial" w:hAnsi="Arial" w:cs="Arial"/>
                      <w:color w:val="000000"/>
                    </w:rPr>
                    <w:t xml:space="preserve"> training from </w:t>
                  </w:r>
                  <w:r>
                    <w:rPr>
                      <w:rFonts w:ascii="Arial" w:hAnsi="Arial" w:cs="Arial"/>
                      <w:color w:val="000000"/>
                    </w:rPr>
                    <w:t>Icon</w:t>
                  </w:r>
                  <w:r w:rsidR="005669DF" w:rsidRPr="003C75E2">
                    <w:rPr>
                      <w:rFonts w:ascii="Arial" w:hAnsi="Arial" w:cs="Arial"/>
                      <w:color w:val="000000"/>
                    </w:rPr>
                    <w:t xml:space="preserve">t InfoTech pvt. Limited, Jaipur. </w:t>
                  </w:r>
                </w:p>
                <w:p w:rsidR="00C03512" w:rsidRPr="005669DF" w:rsidRDefault="005669DF" w:rsidP="00C14FC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ind w:left="648"/>
                    <w:contextualSpacing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Php training </w:t>
                  </w:r>
                  <w:r w:rsidR="00C14FC2">
                    <w:rPr>
                      <w:rFonts w:ascii="Arial" w:hAnsi="Arial" w:cs="Arial"/>
                      <w:color w:val="000000"/>
                    </w:rPr>
                    <w:t>Sag Infotech Rajapark</w:t>
                  </w:r>
                  <w:r>
                    <w:rPr>
                      <w:rFonts w:ascii="Arial" w:hAnsi="Arial" w:cs="Arial"/>
                      <w:color w:val="000000"/>
                    </w:rPr>
                    <w:t>,</w:t>
                  </w:r>
                  <w:r w:rsidR="00C14FC2">
                    <w:rPr>
                      <w:rFonts w:ascii="Arial" w:hAnsi="Arial" w:cs="Arial"/>
                      <w:color w:val="000000"/>
                    </w:rPr>
                    <w:t xml:space="preserve"> J</w:t>
                  </w:r>
                  <w:r>
                    <w:rPr>
                      <w:rFonts w:ascii="Arial" w:hAnsi="Arial" w:cs="Arial"/>
                      <w:color w:val="000000"/>
                    </w:rPr>
                    <w:t>aipur</w:t>
                  </w:r>
                </w:p>
              </w:tc>
            </w:tr>
          </w:tbl>
          <w:p w:rsidR="002B58A6" w:rsidRDefault="002B58A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B58A6" w:rsidRDefault="002B58A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796355" w:rsidRPr="002D44B0" w:rsidTr="003F2152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96355" w:rsidRPr="002D44B0" w:rsidRDefault="00796355" w:rsidP="003F215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and Hobbies </w:t>
                  </w:r>
                </w:p>
              </w:tc>
            </w:tr>
            <w:tr w:rsidR="00796355" w:rsidRPr="002D44B0" w:rsidTr="003F2152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96355" w:rsidRPr="00C03512" w:rsidRDefault="00796355" w:rsidP="003F2152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Making Dynamic Websites.</w:t>
                  </w:r>
                </w:p>
                <w:p w:rsidR="00796355" w:rsidRDefault="00796355" w:rsidP="003F2152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Playing &amp; Watching Cricket.</w:t>
                  </w:r>
                </w:p>
                <w:p w:rsidR="00796355" w:rsidRPr="002B58A6" w:rsidRDefault="00796355" w:rsidP="00796355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3C75E2">
                    <w:rPr>
                      <w:rFonts w:ascii="Arial" w:hAnsi="Arial" w:cs="Arial"/>
                      <w:color w:val="000000"/>
                    </w:rPr>
                    <w:t>Listening Music, Always trying to do something new &amp; Creative, Travelling, and Communicating with New People.</w:t>
                  </w:r>
                </w:p>
                <w:p w:rsidR="002B58A6" w:rsidRPr="00796355" w:rsidRDefault="002B58A6" w:rsidP="002B58A6">
                  <w:pPr>
                    <w:spacing w:after="0" w:line="240" w:lineRule="auto"/>
                    <w:ind w:left="1035"/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059C5" w:rsidRPr="002D44B0" w:rsidTr="00504C88">
        <w:tc>
          <w:tcPr>
            <w:tcW w:w="10682" w:type="dxa"/>
            <w:gridSpan w:val="2"/>
          </w:tcPr>
          <w:p w:rsidR="00A409C3" w:rsidRDefault="00A409C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2B58A6" w:rsidRPr="007E70AC" w:rsidRDefault="002B58A6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9059C5" w:rsidRPr="002D44B0" w:rsidTr="009059C5">
        <w:tc>
          <w:tcPr>
            <w:tcW w:w="10682" w:type="dxa"/>
            <w:gridSpan w:val="2"/>
          </w:tcPr>
          <w:p w:rsidR="009059C5" w:rsidRPr="009059C5" w:rsidRDefault="009059C5" w:rsidP="00425781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9059C5" w:rsidRPr="002D44B0" w:rsidTr="009059C5">
        <w:tc>
          <w:tcPr>
            <w:tcW w:w="10682" w:type="dxa"/>
            <w:gridSpan w:val="2"/>
          </w:tcPr>
          <w:p w:rsidR="009059C5" w:rsidRPr="009059C5" w:rsidRDefault="009059C5" w:rsidP="00425781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9059C5" w:rsidRPr="002D44B0" w:rsidTr="00425781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059C5" w:rsidRPr="002D44B0" w:rsidRDefault="00F85B95" w:rsidP="00F85B9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Area of</w:t>
                  </w:r>
                  <w:r w:rsidR="009059C5"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Interests</w:t>
                  </w:r>
                </w:p>
              </w:tc>
            </w:tr>
            <w:tr w:rsidR="009059C5" w:rsidRPr="002D44B0" w:rsidTr="00A409C3">
              <w:trPr>
                <w:trHeight w:val="1467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390" w:type="dxa"/>
                    <w:tblLook w:val="04A0" w:firstRow="1" w:lastRow="0" w:firstColumn="1" w:lastColumn="0" w:noHBand="0" w:noVBand="1"/>
                  </w:tblPr>
                  <w:tblGrid>
                    <w:gridCol w:w="9665"/>
                    <w:gridCol w:w="725"/>
                  </w:tblGrid>
                  <w:tr w:rsidR="00F74244" w:rsidRPr="002D44B0" w:rsidTr="00F74244">
                    <w:trPr>
                      <w:trHeight w:val="583"/>
                    </w:trPr>
                    <w:tc>
                      <w:tcPr>
                        <w:tcW w:w="0" w:type="auto"/>
                      </w:tcPr>
                      <w:p w:rsidR="009059C5" w:rsidRPr="00F85B95" w:rsidRDefault="00C14FC2" w:rsidP="00F85B95">
                        <w:pPr>
                          <w:numPr>
                            <w:ilvl w:val="0"/>
                            <w:numId w:val="10"/>
                          </w:num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Web </w:t>
                        </w:r>
                        <w:r w:rsidR="00F85B95" w:rsidRPr="00F85B95">
                          <w:rPr>
                            <w:rFonts w:ascii="Arial" w:hAnsi="Arial" w:cs="Arial"/>
                            <w:color w:val="3B3E42"/>
                          </w:rPr>
                          <w:t>Programming.</w:t>
                        </w:r>
                      </w:p>
                      <w:p w:rsidR="00F85B95" w:rsidRPr="00BD37A4" w:rsidRDefault="00F85B95" w:rsidP="00F85B95">
                        <w:pPr>
                          <w:numPr>
                            <w:ilvl w:val="0"/>
                            <w:numId w:val="10"/>
                          </w:num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F85B95">
                          <w:rPr>
                            <w:rFonts w:ascii="Arial" w:hAnsi="Arial" w:cs="Arial"/>
                            <w:color w:val="3B3E42"/>
                          </w:rPr>
                          <w:t>Web Development.</w:t>
                        </w:r>
                      </w:p>
                      <w:p w:rsidR="00BD37A4" w:rsidRPr="00135217" w:rsidRDefault="00C811F4" w:rsidP="00F85B95">
                        <w:pPr>
                          <w:numPr>
                            <w:ilvl w:val="0"/>
                            <w:numId w:val="10"/>
                          </w:num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Software</w:t>
                        </w:r>
                        <w:r w:rsidR="00BD37A4" w:rsidRPr="00F85B95">
                          <w:rPr>
                            <w:rFonts w:ascii="Arial" w:hAnsi="Arial" w:cs="Arial"/>
                            <w:color w:val="3B3E42"/>
                          </w:rPr>
                          <w:t xml:space="preserve"> Development</w:t>
                        </w:r>
                      </w:p>
                      <w:p w:rsidR="00135217" w:rsidRPr="002D44B0" w:rsidRDefault="00135217" w:rsidP="00F85B95">
                        <w:pPr>
                          <w:numPr>
                            <w:ilvl w:val="0"/>
                            <w:numId w:val="10"/>
                          </w:num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Web Designing.</w:t>
                        </w:r>
                      </w:p>
                    </w:tc>
                    <w:tc>
                      <w:tcPr>
                        <w:tcW w:w="0" w:type="auto"/>
                      </w:tcPr>
                      <w:p w:rsidR="009059C5" w:rsidRPr="002D44B0" w:rsidRDefault="009059C5" w:rsidP="00F85B9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9059C5" w:rsidRPr="002D44B0" w:rsidRDefault="009059C5" w:rsidP="0042578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9059C5" w:rsidRPr="009059C5" w:rsidRDefault="009059C5" w:rsidP="00425781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810918" w:rsidRDefault="00810918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338"/>
      </w:tblGrid>
      <w:tr w:rsidR="00DF50FF" w:rsidRPr="002D44B0" w:rsidTr="00DF50FF">
        <w:tc>
          <w:tcPr>
            <w:tcW w:w="1049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DF50FF" w:rsidRPr="002D44B0" w:rsidRDefault="00DF50FF" w:rsidP="00CD556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Declaration</w:t>
            </w:r>
          </w:p>
        </w:tc>
      </w:tr>
      <w:tr w:rsidR="00DF50FF" w:rsidRPr="002D44B0" w:rsidTr="00DF50FF">
        <w:trPr>
          <w:trHeight w:val="945"/>
        </w:trPr>
        <w:tc>
          <w:tcPr>
            <w:tcW w:w="10498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W w:w="10390" w:type="dxa"/>
              <w:tblLook w:val="04A0" w:firstRow="1" w:lastRow="0" w:firstColumn="1" w:lastColumn="0" w:noHBand="0" w:noVBand="1"/>
            </w:tblPr>
            <w:tblGrid>
              <w:gridCol w:w="10168"/>
              <w:gridCol w:w="222"/>
            </w:tblGrid>
            <w:tr w:rsidR="00DF50FF" w:rsidRPr="002D44B0" w:rsidTr="00CD5560">
              <w:trPr>
                <w:trHeight w:val="583"/>
              </w:trPr>
              <w:tc>
                <w:tcPr>
                  <w:tcW w:w="0" w:type="auto"/>
                </w:tcPr>
                <w:p w:rsidR="00DF50FF" w:rsidRPr="002D44B0" w:rsidRDefault="006B6093" w:rsidP="006B6093">
                  <w:pPr>
                    <w:spacing w:before="0" w:line="320" w:lineRule="atLeast"/>
                    <w:jc w:val="left"/>
                    <w:rPr>
                      <w:rFonts w:ascii="Arial" w:hAnsi="Arial" w:cs="Arial"/>
                      <w:b/>
                      <w:color w:val="3B3E42"/>
                    </w:rPr>
                  </w:pPr>
                  <w:r w:rsidRPr="006B6093">
                    <w:rPr>
                      <w:rFonts w:ascii="Calibri" w:eastAsia="Times New Roman" w:hAnsi="Calibri"/>
                      <w:sz w:val="24"/>
                      <w:szCs w:val="22"/>
                      <w:lang w:bidi="ar-SA"/>
                    </w:rPr>
                    <w:t xml:space="preserve">I </w:t>
                  </w:r>
                  <w:r w:rsidRPr="006B6093">
                    <w:rPr>
                      <w:rFonts w:ascii="Calibri" w:eastAsia="Times New Roman" w:hAnsi="Calibri"/>
                      <w:sz w:val="22"/>
                      <w:szCs w:val="22"/>
                      <w:lang w:bidi="ar-SA"/>
                    </w:rPr>
                    <w:t>hereby declare that the above written particulars are true to the best of my knowledge and belief.</w:t>
                  </w:r>
                  <w:r w:rsidRPr="006B6093">
                    <w:rPr>
                      <w:rFonts w:ascii="Calibri" w:eastAsia="Times New Roman" w:hAnsi="Calibri"/>
                      <w:b/>
                      <w:bCs/>
                      <w:sz w:val="36"/>
                      <w:szCs w:val="36"/>
                      <w:lang w:bidi="ar-SA"/>
                    </w:rPr>
                    <w:t xml:space="preserve"> </w:t>
                  </w:r>
                  <w:r w:rsidRPr="006B6093">
                    <w:rPr>
                      <w:rFonts w:ascii="Arial" w:eastAsia="Times New Roman" w:hAnsi="Arial" w:cs="Arial"/>
                      <w:bCs/>
                      <w:szCs w:val="36"/>
                      <w:lang w:bidi="ar-SA"/>
                    </w:rPr>
                    <w:t>I am also confident of my ability to work in a team</w:t>
                  </w:r>
                  <w:r>
                    <w:rPr>
                      <w:rFonts w:ascii="Arial" w:eastAsia="Times New Roman" w:hAnsi="Arial" w:cs="Arial"/>
                      <w:bCs/>
                      <w:szCs w:val="36"/>
                      <w:lang w:bidi="ar-SA"/>
                    </w:rPr>
                    <w:t>.</w:t>
                  </w:r>
                </w:p>
              </w:tc>
              <w:tc>
                <w:tcPr>
                  <w:tcW w:w="0" w:type="auto"/>
                </w:tcPr>
                <w:p w:rsidR="00DF50FF" w:rsidRPr="002D44B0" w:rsidRDefault="00DF50FF" w:rsidP="00CD5560">
                  <w:pPr>
                    <w:spacing w:before="80" w:after="0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</w:tc>
            </w:tr>
          </w:tbl>
          <w:p w:rsidR="00DF50FF" w:rsidRPr="002D44B0" w:rsidRDefault="00DF50FF" w:rsidP="00CD556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810918" w:rsidRDefault="00810918" w:rsidP="00C0056D">
      <w:pPr>
        <w:rPr>
          <w:rFonts w:ascii="Arial" w:hAnsi="Arial" w:cs="Arial"/>
          <w:b/>
          <w:bCs/>
        </w:rPr>
      </w:pPr>
    </w:p>
    <w:p w:rsidR="00C0056D" w:rsidRDefault="00260198" w:rsidP="00C0056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C0056D" w:rsidRPr="00C0056D">
        <w:rPr>
          <w:rFonts w:ascii="Arial" w:hAnsi="Arial" w:cs="Arial"/>
          <w:b/>
          <w:bCs/>
        </w:rPr>
        <w:t>Place:</w:t>
      </w:r>
      <w:r w:rsidR="00693641">
        <w:rPr>
          <w:rFonts w:ascii="Arial" w:hAnsi="Arial" w:cs="Arial"/>
          <w:b/>
          <w:bCs/>
        </w:rPr>
        <w:tab/>
      </w:r>
      <w:r w:rsidR="00B063DB">
        <w:rPr>
          <w:rFonts w:ascii="Arial" w:hAnsi="Arial" w:cs="Arial"/>
        </w:rPr>
        <w:t>Jaipu</w:t>
      </w:r>
      <w:r w:rsidR="00F81C33">
        <w:rPr>
          <w:rFonts w:ascii="Arial" w:hAnsi="Arial" w:cs="Arial"/>
        </w:rPr>
        <w:t>r</w:t>
      </w:r>
      <w:r w:rsidR="00C0056D" w:rsidRPr="00C0056D">
        <w:rPr>
          <w:rFonts w:ascii="Arial" w:hAnsi="Arial" w:cs="Arial"/>
        </w:rPr>
        <w:t xml:space="preserve">                                                    </w:t>
      </w:r>
      <w:r w:rsidR="00C0056D">
        <w:rPr>
          <w:rFonts w:ascii="Arial" w:hAnsi="Arial" w:cs="Arial"/>
        </w:rPr>
        <w:t xml:space="preserve">                                                                      </w:t>
      </w:r>
      <w:r w:rsidR="00C14FC2">
        <w:rPr>
          <w:rFonts w:ascii="Arial" w:hAnsi="Arial" w:cs="Arial"/>
          <w:b/>
        </w:rPr>
        <w:t>Durgesh G</w:t>
      </w:r>
      <w:r w:rsidR="00C03512">
        <w:rPr>
          <w:rFonts w:ascii="Arial" w:hAnsi="Arial" w:cs="Arial"/>
          <w:b/>
        </w:rPr>
        <w:t>arg</w:t>
      </w:r>
    </w:p>
    <w:p w:rsidR="001300DD" w:rsidRPr="001300DD" w:rsidRDefault="00260198" w:rsidP="00C005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300DD" w:rsidRPr="001300DD">
        <w:rPr>
          <w:rFonts w:ascii="Arial" w:hAnsi="Arial" w:cs="Arial"/>
          <w:b/>
        </w:rPr>
        <w:t>Date:</w:t>
      </w:r>
      <w:r w:rsidR="001300DD">
        <w:rPr>
          <w:rFonts w:ascii="Arial" w:hAnsi="Arial" w:cs="Arial"/>
          <w:b/>
        </w:rPr>
        <w:t xml:space="preserve"> </w:t>
      </w:r>
    </w:p>
    <w:sectPr w:rsidR="001300DD" w:rsidRPr="001300DD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1764"/>
    <w:multiLevelType w:val="hybridMultilevel"/>
    <w:tmpl w:val="2CCC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38FB"/>
    <w:multiLevelType w:val="hybridMultilevel"/>
    <w:tmpl w:val="51906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A69FA"/>
    <w:multiLevelType w:val="hybridMultilevel"/>
    <w:tmpl w:val="D0B6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E248E"/>
    <w:multiLevelType w:val="hybridMultilevel"/>
    <w:tmpl w:val="2AE2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A63A3"/>
    <w:multiLevelType w:val="hybridMultilevel"/>
    <w:tmpl w:val="4AEE1E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 w15:restartNumberingAfterBreak="0">
    <w:nsid w:val="4DE226D6"/>
    <w:multiLevelType w:val="hybridMultilevel"/>
    <w:tmpl w:val="349C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A0B4D"/>
    <w:multiLevelType w:val="hybridMultilevel"/>
    <w:tmpl w:val="DE805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40B88"/>
    <w:multiLevelType w:val="hybridMultilevel"/>
    <w:tmpl w:val="14347A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04552"/>
    <w:multiLevelType w:val="hybridMultilevel"/>
    <w:tmpl w:val="38D2481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4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91BE0"/>
    <w:multiLevelType w:val="hybridMultilevel"/>
    <w:tmpl w:val="5304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3460C"/>
    <w:multiLevelType w:val="hybridMultilevel"/>
    <w:tmpl w:val="FABC7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76813"/>
    <w:multiLevelType w:val="hybridMultilevel"/>
    <w:tmpl w:val="FF7E2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14"/>
  </w:num>
  <w:num w:numId="7">
    <w:abstractNumId w:val="13"/>
  </w:num>
  <w:num w:numId="8">
    <w:abstractNumId w:val="15"/>
  </w:num>
  <w:num w:numId="9">
    <w:abstractNumId w:val="4"/>
  </w:num>
  <w:num w:numId="10">
    <w:abstractNumId w:val="3"/>
  </w:num>
  <w:num w:numId="11">
    <w:abstractNumId w:val="2"/>
  </w:num>
  <w:num w:numId="12">
    <w:abstractNumId w:val="16"/>
  </w:num>
  <w:num w:numId="13">
    <w:abstractNumId w:val="7"/>
  </w:num>
  <w:num w:numId="14">
    <w:abstractNumId w:val="0"/>
  </w:num>
  <w:num w:numId="15">
    <w:abstractNumId w:val="17"/>
  </w:num>
  <w:num w:numId="16">
    <w:abstractNumId w:val="11"/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2D"/>
    <w:rsid w:val="000014FA"/>
    <w:rsid w:val="00003345"/>
    <w:rsid w:val="000062AE"/>
    <w:rsid w:val="00012061"/>
    <w:rsid w:val="000224FD"/>
    <w:rsid w:val="00022C01"/>
    <w:rsid w:val="00022D21"/>
    <w:rsid w:val="000249CE"/>
    <w:rsid w:val="00025511"/>
    <w:rsid w:val="00034A9C"/>
    <w:rsid w:val="00034B4E"/>
    <w:rsid w:val="00034CEE"/>
    <w:rsid w:val="00036235"/>
    <w:rsid w:val="0003629E"/>
    <w:rsid w:val="00036ECA"/>
    <w:rsid w:val="0003792B"/>
    <w:rsid w:val="00043AE3"/>
    <w:rsid w:val="00043C21"/>
    <w:rsid w:val="000471C7"/>
    <w:rsid w:val="000473A8"/>
    <w:rsid w:val="000514BB"/>
    <w:rsid w:val="000515C6"/>
    <w:rsid w:val="00056F59"/>
    <w:rsid w:val="00062AD3"/>
    <w:rsid w:val="00062CB9"/>
    <w:rsid w:val="00063EEB"/>
    <w:rsid w:val="00064B6D"/>
    <w:rsid w:val="00065993"/>
    <w:rsid w:val="00070344"/>
    <w:rsid w:val="00070EE2"/>
    <w:rsid w:val="00071D5C"/>
    <w:rsid w:val="00083491"/>
    <w:rsid w:val="00085023"/>
    <w:rsid w:val="00085057"/>
    <w:rsid w:val="00085F9B"/>
    <w:rsid w:val="00090BC7"/>
    <w:rsid w:val="000911D7"/>
    <w:rsid w:val="000922BD"/>
    <w:rsid w:val="000949D0"/>
    <w:rsid w:val="000A47DD"/>
    <w:rsid w:val="000B0E4E"/>
    <w:rsid w:val="000B7A44"/>
    <w:rsid w:val="000C2DA6"/>
    <w:rsid w:val="000C4444"/>
    <w:rsid w:val="000C7D2D"/>
    <w:rsid w:val="000D046E"/>
    <w:rsid w:val="000D0858"/>
    <w:rsid w:val="000D19C5"/>
    <w:rsid w:val="000D3FAD"/>
    <w:rsid w:val="000E4C57"/>
    <w:rsid w:val="000F0330"/>
    <w:rsid w:val="000F42D6"/>
    <w:rsid w:val="0010037A"/>
    <w:rsid w:val="00102B00"/>
    <w:rsid w:val="00106E02"/>
    <w:rsid w:val="00114D8A"/>
    <w:rsid w:val="00117153"/>
    <w:rsid w:val="0012065D"/>
    <w:rsid w:val="001211DC"/>
    <w:rsid w:val="00121314"/>
    <w:rsid w:val="001245A1"/>
    <w:rsid w:val="001254BE"/>
    <w:rsid w:val="001300DD"/>
    <w:rsid w:val="00130370"/>
    <w:rsid w:val="00135217"/>
    <w:rsid w:val="001415E8"/>
    <w:rsid w:val="001429B5"/>
    <w:rsid w:val="00152CF2"/>
    <w:rsid w:val="001532DE"/>
    <w:rsid w:val="0015498C"/>
    <w:rsid w:val="00155B2C"/>
    <w:rsid w:val="0016282C"/>
    <w:rsid w:val="001634E5"/>
    <w:rsid w:val="0017279D"/>
    <w:rsid w:val="00173BB7"/>
    <w:rsid w:val="00181B1B"/>
    <w:rsid w:val="00182D7F"/>
    <w:rsid w:val="00193630"/>
    <w:rsid w:val="00193BE0"/>
    <w:rsid w:val="00196222"/>
    <w:rsid w:val="001A2463"/>
    <w:rsid w:val="001A35F7"/>
    <w:rsid w:val="001A38B5"/>
    <w:rsid w:val="001A3D9A"/>
    <w:rsid w:val="001A7EBD"/>
    <w:rsid w:val="001B39D1"/>
    <w:rsid w:val="001C2EB3"/>
    <w:rsid w:val="001C4B17"/>
    <w:rsid w:val="001C63CD"/>
    <w:rsid w:val="001C66EB"/>
    <w:rsid w:val="001D234B"/>
    <w:rsid w:val="001D32D4"/>
    <w:rsid w:val="001D6551"/>
    <w:rsid w:val="001D6BFF"/>
    <w:rsid w:val="001E11E9"/>
    <w:rsid w:val="001F1A2D"/>
    <w:rsid w:val="00201DCE"/>
    <w:rsid w:val="00205192"/>
    <w:rsid w:val="00215B45"/>
    <w:rsid w:val="0021726B"/>
    <w:rsid w:val="002225D2"/>
    <w:rsid w:val="002229F0"/>
    <w:rsid w:val="00223731"/>
    <w:rsid w:val="00231A81"/>
    <w:rsid w:val="002346E1"/>
    <w:rsid w:val="00235157"/>
    <w:rsid w:val="00235DFA"/>
    <w:rsid w:val="00236BC7"/>
    <w:rsid w:val="00241B4D"/>
    <w:rsid w:val="00241E93"/>
    <w:rsid w:val="0024257B"/>
    <w:rsid w:val="00246E84"/>
    <w:rsid w:val="00247D4A"/>
    <w:rsid w:val="00253D11"/>
    <w:rsid w:val="00257C38"/>
    <w:rsid w:val="00260198"/>
    <w:rsid w:val="0026405E"/>
    <w:rsid w:val="0027580E"/>
    <w:rsid w:val="0028335C"/>
    <w:rsid w:val="00283526"/>
    <w:rsid w:val="00284ECC"/>
    <w:rsid w:val="0028629E"/>
    <w:rsid w:val="002868A0"/>
    <w:rsid w:val="002913BA"/>
    <w:rsid w:val="002A671F"/>
    <w:rsid w:val="002B0592"/>
    <w:rsid w:val="002B1938"/>
    <w:rsid w:val="002B400E"/>
    <w:rsid w:val="002B4E53"/>
    <w:rsid w:val="002B58A6"/>
    <w:rsid w:val="002B7936"/>
    <w:rsid w:val="002C6980"/>
    <w:rsid w:val="002D05C4"/>
    <w:rsid w:val="002D4249"/>
    <w:rsid w:val="002D44B0"/>
    <w:rsid w:val="002D6C5D"/>
    <w:rsid w:val="002E329F"/>
    <w:rsid w:val="002E4DE9"/>
    <w:rsid w:val="00304AA9"/>
    <w:rsid w:val="00304F2D"/>
    <w:rsid w:val="003050A1"/>
    <w:rsid w:val="0030723B"/>
    <w:rsid w:val="003102A3"/>
    <w:rsid w:val="003117F7"/>
    <w:rsid w:val="00315076"/>
    <w:rsid w:val="00322052"/>
    <w:rsid w:val="00322E56"/>
    <w:rsid w:val="003303B1"/>
    <w:rsid w:val="0035328A"/>
    <w:rsid w:val="00357409"/>
    <w:rsid w:val="00362978"/>
    <w:rsid w:val="00363B83"/>
    <w:rsid w:val="00365986"/>
    <w:rsid w:val="00366056"/>
    <w:rsid w:val="003665D1"/>
    <w:rsid w:val="00373202"/>
    <w:rsid w:val="00392CE2"/>
    <w:rsid w:val="00392F54"/>
    <w:rsid w:val="00394ECC"/>
    <w:rsid w:val="003A31FE"/>
    <w:rsid w:val="003A579F"/>
    <w:rsid w:val="003B0800"/>
    <w:rsid w:val="003B2FE1"/>
    <w:rsid w:val="003B7EC1"/>
    <w:rsid w:val="003B7EC3"/>
    <w:rsid w:val="003C6240"/>
    <w:rsid w:val="003D2975"/>
    <w:rsid w:val="003E2946"/>
    <w:rsid w:val="003E6CCD"/>
    <w:rsid w:val="003F0051"/>
    <w:rsid w:val="003F2152"/>
    <w:rsid w:val="003F5360"/>
    <w:rsid w:val="003F7575"/>
    <w:rsid w:val="00410A79"/>
    <w:rsid w:val="00416BE4"/>
    <w:rsid w:val="0042364B"/>
    <w:rsid w:val="00425781"/>
    <w:rsid w:val="00425C7B"/>
    <w:rsid w:val="004312E2"/>
    <w:rsid w:val="004333C0"/>
    <w:rsid w:val="00437AF3"/>
    <w:rsid w:val="00440758"/>
    <w:rsid w:val="00445613"/>
    <w:rsid w:val="00455AD4"/>
    <w:rsid w:val="004574E7"/>
    <w:rsid w:val="0046607E"/>
    <w:rsid w:val="00474AF9"/>
    <w:rsid w:val="00496C10"/>
    <w:rsid w:val="004A4F79"/>
    <w:rsid w:val="004A6B9D"/>
    <w:rsid w:val="004B1F54"/>
    <w:rsid w:val="004C16F3"/>
    <w:rsid w:val="004C5171"/>
    <w:rsid w:val="004D041C"/>
    <w:rsid w:val="004D044D"/>
    <w:rsid w:val="004E16FA"/>
    <w:rsid w:val="004E5522"/>
    <w:rsid w:val="004F4ED1"/>
    <w:rsid w:val="00502DCD"/>
    <w:rsid w:val="00504C88"/>
    <w:rsid w:val="00507A37"/>
    <w:rsid w:val="00511FBA"/>
    <w:rsid w:val="0051721F"/>
    <w:rsid w:val="00517B4E"/>
    <w:rsid w:val="00523A8A"/>
    <w:rsid w:val="00526167"/>
    <w:rsid w:val="00530571"/>
    <w:rsid w:val="00531330"/>
    <w:rsid w:val="00532D43"/>
    <w:rsid w:val="00541136"/>
    <w:rsid w:val="0054607D"/>
    <w:rsid w:val="00551473"/>
    <w:rsid w:val="00552BD5"/>
    <w:rsid w:val="00555737"/>
    <w:rsid w:val="00562696"/>
    <w:rsid w:val="00562A46"/>
    <w:rsid w:val="00565DB9"/>
    <w:rsid w:val="005669DF"/>
    <w:rsid w:val="0056772D"/>
    <w:rsid w:val="00571D3A"/>
    <w:rsid w:val="00572E41"/>
    <w:rsid w:val="005751BE"/>
    <w:rsid w:val="00580EED"/>
    <w:rsid w:val="00583C53"/>
    <w:rsid w:val="00585AB3"/>
    <w:rsid w:val="005A100C"/>
    <w:rsid w:val="005A5581"/>
    <w:rsid w:val="005B5100"/>
    <w:rsid w:val="005C0AA5"/>
    <w:rsid w:val="005C2D3F"/>
    <w:rsid w:val="005C34AE"/>
    <w:rsid w:val="005C6BBC"/>
    <w:rsid w:val="005C6BF7"/>
    <w:rsid w:val="005C77BD"/>
    <w:rsid w:val="005D05CE"/>
    <w:rsid w:val="005D229A"/>
    <w:rsid w:val="005D7131"/>
    <w:rsid w:val="005E6123"/>
    <w:rsid w:val="005E6E07"/>
    <w:rsid w:val="005F197B"/>
    <w:rsid w:val="005F1EB8"/>
    <w:rsid w:val="00603838"/>
    <w:rsid w:val="00604D21"/>
    <w:rsid w:val="006068F3"/>
    <w:rsid w:val="00606CB9"/>
    <w:rsid w:val="006127E6"/>
    <w:rsid w:val="006144B3"/>
    <w:rsid w:val="00624C4B"/>
    <w:rsid w:val="0063789E"/>
    <w:rsid w:val="00640AC1"/>
    <w:rsid w:val="00641208"/>
    <w:rsid w:val="006431B6"/>
    <w:rsid w:val="00654C96"/>
    <w:rsid w:val="00657BB3"/>
    <w:rsid w:val="0066047C"/>
    <w:rsid w:val="00662E0B"/>
    <w:rsid w:val="00663E17"/>
    <w:rsid w:val="00663EE7"/>
    <w:rsid w:val="006824E5"/>
    <w:rsid w:val="00693641"/>
    <w:rsid w:val="00693FB4"/>
    <w:rsid w:val="00694E29"/>
    <w:rsid w:val="006A1CD5"/>
    <w:rsid w:val="006A35FE"/>
    <w:rsid w:val="006A6DDE"/>
    <w:rsid w:val="006B4F3B"/>
    <w:rsid w:val="006B6093"/>
    <w:rsid w:val="006C2F81"/>
    <w:rsid w:val="006C37CF"/>
    <w:rsid w:val="006E5165"/>
    <w:rsid w:val="006F7178"/>
    <w:rsid w:val="007038D4"/>
    <w:rsid w:val="00720F5F"/>
    <w:rsid w:val="007238F7"/>
    <w:rsid w:val="00730EEB"/>
    <w:rsid w:val="0074746A"/>
    <w:rsid w:val="00756295"/>
    <w:rsid w:val="007656AD"/>
    <w:rsid w:val="00775EDD"/>
    <w:rsid w:val="00777A3B"/>
    <w:rsid w:val="00780032"/>
    <w:rsid w:val="00783536"/>
    <w:rsid w:val="00787E01"/>
    <w:rsid w:val="0079524E"/>
    <w:rsid w:val="00796355"/>
    <w:rsid w:val="007974BD"/>
    <w:rsid w:val="007A396B"/>
    <w:rsid w:val="007A6987"/>
    <w:rsid w:val="007B7890"/>
    <w:rsid w:val="007C00CF"/>
    <w:rsid w:val="007C0D0B"/>
    <w:rsid w:val="007C512F"/>
    <w:rsid w:val="007D1AB6"/>
    <w:rsid w:val="007D1E2D"/>
    <w:rsid w:val="007E20CA"/>
    <w:rsid w:val="007E70AC"/>
    <w:rsid w:val="00802D94"/>
    <w:rsid w:val="00806EA0"/>
    <w:rsid w:val="008104B9"/>
    <w:rsid w:val="00810918"/>
    <w:rsid w:val="00824FB4"/>
    <w:rsid w:val="008312AB"/>
    <w:rsid w:val="00832BCC"/>
    <w:rsid w:val="00845210"/>
    <w:rsid w:val="0084529F"/>
    <w:rsid w:val="00845F3F"/>
    <w:rsid w:val="008550C4"/>
    <w:rsid w:val="00857B90"/>
    <w:rsid w:val="008602A8"/>
    <w:rsid w:val="0086249E"/>
    <w:rsid w:val="00864960"/>
    <w:rsid w:val="008677C1"/>
    <w:rsid w:val="00870B58"/>
    <w:rsid w:val="008733DF"/>
    <w:rsid w:val="00873EF5"/>
    <w:rsid w:val="00875C98"/>
    <w:rsid w:val="00880EF8"/>
    <w:rsid w:val="00886B1E"/>
    <w:rsid w:val="00887F22"/>
    <w:rsid w:val="00892DAE"/>
    <w:rsid w:val="008A5D16"/>
    <w:rsid w:val="008A7F3A"/>
    <w:rsid w:val="008B2F67"/>
    <w:rsid w:val="008B3A03"/>
    <w:rsid w:val="008B65BB"/>
    <w:rsid w:val="008D4C14"/>
    <w:rsid w:val="008D5C1A"/>
    <w:rsid w:val="008D653C"/>
    <w:rsid w:val="008E434B"/>
    <w:rsid w:val="008E4AAB"/>
    <w:rsid w:val="008F2E02"/>
    <w:rsid w:val="008F32CD"/>
    <w:rsid w:val="00900FE8"/>
    <w:rsid w:val="009059C5"/>
    <w:rsid w:val="00906955"/>
    <w:rsid w:val="00907402"/>
    <w:rsid w:val="00912A4C"/>
    <w:rsid w:val="00914EC1"/>
    <w:rsid w:val="0091769B"/>
    <w:rsid w:val="00925BB8"/>
    <w:rsid w:val="00931ABD"/>
    <w:rsid w:val="00952841"/>
    <w:rsid w:val="00952A85"/>
    <w:rsid w:val="009674C8"/>
    <w:rsid w:val="00974867"/>
    <w:rsid w:val="0097596B"/>
    <w:rsid w:val="00976DBD"/>
    <w:rsid w:val="00980B1B"/>
    <w:rsid w:val="00995A41"/>
    <w:rsid w:val="009B1C83"/>
    <w:rsid w:val="009B3152"/>
    <w:rsid w:val="009D3BE2"/>
    <w:rsid w:val="009D66C4"/>
    <w:rsid w:val="009E3F0A"/>
    <w:rsid w:val="009E4DFD"/>
    <w:rsid w:val="009E506B"/>
    <w:rsid w:val="009F08D8"/>
    <w:rsid w:val="009F1AAF"/>
    <w:rsid w:val="009F206C"/>
    <w:rsid w:val="009F2958"/>
    <w:rsid w:val="009F2D9E"/>
    <w:rsid w:val="009F30A3"/>
    <w:rsid w:val="009F687B"/>
    <w:rsid w:val="009F79C8"/>
    <w:rsid w:val="00A05FB2"/>
    <w:rsid w:val="00A072EC"/>
    <w:rsid w:val="00A17CA2"/>
    <w:rsid w:val="00A21D6F"/>
    <w:rsid w:val="00A23E5A"/>
    <w:rsid w:val="00A302DF"/>
    <w:rsid w:val="00A34198"/>
    <w:rsid w:val="00A34C4E"/>
    <w:rsid w:val="00A36B73"/>
    <w:rsid w:val="00A371BA"/>
    <w:rsid w:val="00A409C3"/>
    <w:rsid w:val="00A4497D"/>
    <w:rsid w:val="00A566CD"/>
    <w:rsid w:val="00A66953"/>
    <w:rsid w:val="00A72FE5"/>
    <w:rsid w:val="00A732A1"/>
    <w:rsid w:val="00A8078A"/>
    <w:rsid w:val="00A82AA4"/>
    <w:rsid w:val="00A84433"/>
    <w:rsid w:val="00A86BAA"/>
    <w:rsid w:val="00A9173E"/>
    <w:rsid w:val="00A94210"/>
    <w:rsid w:val="00A94330"/>
    <w:rsid w:val="00A96D18"/>
    <w:rsid w:val="00AA0692"/>
    <w:rsid w:val="00AA482B"/>
    <w:rsid w:val="00AA6BFC"/>
    <w:rsid w:val="00AB3696"/>
    <w:rsid w:val="00AB74BE"/>
    <w:rsid w:val="00AB78F0"/>
    <w:rsid w:val="00AD1067"/>
    <w:rsid w:val="00AD5712"/>
    <w:rsid w:val="00AE0737"/>
    <w:rsid w:val="00AE19AC"/>
    <w:rsid w:val="00AE6920"/>
    <w:rsid w:val="00AE7185"/>
    <w:rsid w:val="00AF5B09"/>
    <w:rsid w:val="00B063DB"/>
    <w:rsid w:val="00B14DF9"/>
    <w:rsid w:val="00B15629"/>
    <w:rsid w:val="00B16AC2"/>
    <w:rsid w:val="00B22829"/>
    <w:rsid w:val="00B24B52"/>
    <w:rsid w:val="00B309B3"/>
    <w:rsid w:val="00B347DA"/>
    <w:rsid w:val="00B34E7A"/>
    <w:rsid w:val="00B42FB6"/>
    <w:rsid w:val="00B43D1C"/>
    <w:rsid w:val="00B4484B"/>
    <w:rsid w:val="00B508D4"/>
    <w:rsid w:val="00B56064"/>
    <w:rsid w:val="00B570DF"/>
    <w:rsid w:val="00B6093B"/>
    <w:rsid w:val="00B624DE"/>
    <w:rsid w:val="00B63D79"/>
    <w:rsid w:val="00B63F0E"/>
    <w:rsid w:val="00B65567"/>
    <w:rsid w:val="00B66F21"/>
    <w:rsid w:val="00B77EF5"/>
    <w:rsid w:val="00B80441"/>
    <w:rsid w:val="00B8105D"/>
    <w:rsid w:val="00B83257"/>
    <w:rsid w:val="00B86ED9"/>
    <w:rsid w:val="00B9171A"/>
    <w:rsid w:val="00B9299D"/>
    <w:rsid w:val="00BA2838"/>
    <w:rsid w:val="00BA4441"/>
    <w:rsid w:val="00BB17F5"/>
    <w:rsid w:val="00BB19AB"/>
    <w:rsid w:val="00BB5D50"/>
    <w:rsid w:val="00BC5CDA"/>
    <w:rsid w:val="00BD073D"/>
    <w:rsid w:val="00BD37A4"/>
    <w:rsid w:val="00BD7343"/>
    <w:rsid w:val="00BE27DC"/>
    <w:rsid w:val="00BE3457"/>
    <w:rsid w:val="00BE76CE"/>
    <w:rsid w:val="00BF0E24"/>
    <w:rsid w:val="00C0056D"/>
    <w:rsid w:val="00C03512"/>
    <w:rsid w:val="00C14FC2"/>
    <w:rsid w:val="00C15E18"/>
    <w:rsid w:val="00C2446F"/>
    <w:rsid w:val="00C26168"/>
    <w:rsid w:val="00C301FC"/>
    <w:rsid w:val="00C40B0C"/>
    <w:rsid w:val="00C4512C"/>
    <w:rsid w:val="00C4705C"/>
    <w:rsid w:val="00C47CA6"/>
    <w:rsid w:val="00C50493"/>
    <w:rsid w:val="00C51D8A"/>
    <w:rsid w:val="00C54C8B"/>
    <w:rsid w:val="00C60C06"/>
    <w:rsid w:val="00C60C24"/>
    <w:rsid w:val="00C62792"/>
    <w:rsid w:val="00C6366F"/>
    <w:rsid w:val="00C666E3"/>
    <w:rsid w:val="00C6702B"/>
    <w:rsid w:val="00C67971"/>
    <w:rsid w:val="00C67BB0"/>
    <w:rsid w:val="00C768DC"/>
    <w:rsid w:val="00C811F4"/>
    <w:rsid w:val="00C94C16"/>
    <w:rsid w:val="00CA4EDD"/>
    <w:rsid w:val="00CA75FC"/>
    <w:rsid w:val="00CD0822"/>
    <w:rsid w:val="00CD5560"/>
    <w:rsid w:val="00CF59F4"/>
    <w:rsid w:val="00D10D13"/>
    <w:rsid w:val="00D14F1D"/>
    <w:rsid w:val="00D27933"/>
    <w:rsid w:val="00D352AA"/>
    <w:rsid w:val="00D37016"/>
    <w:rsid w:val="00D51AE4"/>
    <w:rsid w:val="00D52FD8"/>
    <w:rsid w:val="00D575F2"/>
    <w:rsid w:val="00D57ECD"/>
    <w:rsid w:val="00D616B6"/>
    <w:rsid w:val="00D7180D"/>
    <w:rsid w:val="00D7212E"/>
    <w:rsid w:val="00D77CC6"/>
    <w:rsid w:val="00D856FA"/>
    <w:rsid w:val="00D8724F"/>
    <w:rsid w:val="00D9569B"/>
    <w:rsid w:val="00DA0D00"/>
    <w:rsid w:val="00DA10EA"/>
    <w:rsid w:val="00DA1507"/>
    <w:rsid w:val="00DB0733"/>
    <w:rsid w:val="00DB3AAA"/>
    <w:rsid w:val="00DB5A85"/>
    <w:rsid w:val="00DC1539"/>
    <w:rsid w:val="00DE265D"/>
    <w:rsid w:val="00DE2EAE"/>
    <w:rsid w:val="00DE3583"/>
    <w:rsid w:val="00DE3BA0"/>
    <w:rsid w:val="00DF0839"/>
    <w:rsid w:val="00DF345F"/>
    <w:rsid w:val="00DF50FF"/>
    <w:rsid w:val="00E006F9"/>
    <w:rsid w:val="00E026CA"/>
    <w:rsid w:val="00E206ED"/>
    <w:rsid w:val="00E24612"/>
    <w:rsid w:val="00E259E9"/>
    <w:rsid w:val="00E303D0"/>
    <w:rsid w:val="00E337F6"/>
    <w:rsid w:val="00E41559"/>
    <w:rsid w:val="00E52CA3"/>
    <w:rsid w:val="00E52FC1"/>
    <w:rsid w:val="00E538EC"/>
    <w:rsid w:val="00E618D2"/>
    <w:rsid w:val="00E65F55"/>
    <w:rsid w:val="00E76E24"/>
    <w:rsid w:val="00E847B3"/>
    <w:rsid w:val="00E913E0"/>
    <w:rsid w:val="00E93F7B"/>
    <w:rsid w:val="00EB24C8"/>
    <w:rsid w:val="00EC24B5"/>
    <w:rsid w:val="00EC29C6"/>
    <w:rsid w:val="00EC3B8B"/>
    <w:rsid w:val="00EC582D"/>
    <w:rsid w:val="00ED023E"/>
    <w:rsid w:val="00ED2FDD"/>
    <w:rsid w:val="00ED3CD2"/>
    <w:rsid w:val="00ED5EB9"/>
    <w:rsid w:val="00ED64F6"/>
    <w:rsid w:val="00EE2647"/>
    <w:rsid w:val="00EE2E72"/>
    <w:rsid w:val="00EF1AF9"/>
    <w:rsid w:val="00EF2809"/>
    <w:rsid w:val="00EF7C74"/>
    <w:rsid w:val="00F018A6"/>
    <w:rsid w:val="00F10076"/>
    <w:rsid w:val="00F13265"/>
    <w:rsid w:val="00F13F06"/>
    <w:rsid w:val="00F13F98"/>
    <w:rsid w:val="00F176B6"/>
    <w:rsid w:val="00F20E67"/>
    <w:rsid w:val="00F21D3D"/>
    <w:rsid w:val="00F23522"/>
    <w:rsid w:val="00F24AF3"/>
    <w:rsid w:val="00F2519F"/>
    <w:rsid w:val="00F310A7"/>
    <w:rsid w:val="00F313B9"/>
    <w:rsid w:val="00F3531F"/>
    <w:rsid w:val="00F40338"/>
    <w:rsid w:val="00F4155F"/>
    <w:rsid w:val="00F525B1"/>
    <w:rsid w:val="00F576B4"/>
    <w:rsid w:val="00F632E5"/>
    <w:rsid w:val="00F700F6"/>
    <w:rsid w:val="00F70603"/>
    <w:rsid w:val="00F70ECD"/>
    <w:rsid w:val="00F71071"/>
    <w:rsid w:val="00F74244"/>
    <w:rsid w:val="00F74ED7"/>
    <w:rsid w:val="00F75963"/>
    <w:rsid w:val="00F81C33"/>
    <w:rsid w:val="00F82E2A"/>
    <w:rsid w:val="00F855AE"/>
    <w:rsid w:val="00F855B9"/>
    <w:rsid w:val="00F85B95"/>
    <w:rsid w:val="00F9264E"/>
    <w:rsid w:val="00F96FC7"/>
    <w:rsid w:val="00FA7B5B"/>
    <w:rsid w:val="00FB0446"/>
    <w:rsid w:val="00FB7665"/>
    <w:rsid w:val="00FC165E"/>
    <w:rsid w:val="00FC338B"/>
    <w:rsid w:val="00FC6209"/>
    <w:rsid w:val="00FC7F84"/>
    <w:rsid w:val="00FE0C37"/>
    <w:rsid w:val="00FE2542"/>
    <w:rsid w:val="00FE5A6D"/>
    <w:rsid w:val="00FE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929B"/>
  <w15:docId w15:val="{650BC842-CF87-2145-9E60-3737872A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Palatino Linotype" w:eastAsia="Century Schoolbook" w:hAnsi="Palatino Linotyp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Palatino Linotype" w:eastAsia="Century Schoolbook" w:hAnsi="Palatino Linotype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Palatino Linotype" w:eastAsia="Century Schoolbook" w:hAnsi="Palatino Linotype" w:cs="Times New Roman"/>
        <w:b/>
        <w:bCs/>
      </w:rPr>
    </w:tblStylePr>
    <w:tblStylePr w:type="lastCol">
      <w:rPr>
        <w:rFonts w:ascii="Palatino Linotype" w:eastAsia="Century Schoolbook" w:hAnsi="Palatino Linotyp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styleId="HTMLCite">
    <w:name w:val="HTML Cite"/>
    <w:basedOn w:val="DefaultParagraphFont"/>
    <w:uiPriority w:val="99"/>
    <w:unhideWhenUsed/>
    <w:rsid w:val="0010037A"/>
    <w:rPr>
      <w:i/>
      <w:iCs/>
    </w:rPr>
  </w:style>
  <w:style w:type="paragraph" w:customStyle="1" w:styleId="msolistparagraph0">
    <w:name w:val="msolistparagraph"/>
    <w:basedOn w:val="Normal"/>
    <w:uiPriority w:val="34"/>
    <w:semiHidden/>
    <w:qFormat/>
    <w:rsid w:val="005669DF"/>
    <w:pPr>
      <w:spacing w:before="0" w:after="0" w:line="240" w:lineRule="auto"/>
      <w:ind w:left="720"/>
      <w:contextualSpacing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A0D00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ms.cegindia.com/cegproject" TargetMode="External" /><Relationship Id="rId13" Type="http://schemas.openxmlformats.org/officeDocument/2006/relationships/hyperlink" Target="http://hrms.cegindia.com/school/" TargetMode="External" /><Relationship Id="rId3" Type="http://schemas.openxmlformats.org/officeDocument/2006/relationships/styles" Target="styles.xml" /><Relationship Id="rId7" Type="http://schemas.openxmlformats.org/officeDocument/2006/relationships/hyperlink" Target="http://pms.cegindia.com/" TargetMode="External" /><Relationship Id="rId12" Type="http://schemas.openxmlformats.org/officeDocument/2006/relationships/hyperlink" Target="http://hrms.cegindia.com/siteoffices/" TargetMode="Externa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hyperlink" Target="http://bd.cegtechno.com/cegthreport" TargetMode="External" /><Relationship Id="rId11" Type="http://schemas.openxmlformats.org/officeDocument/2006/relationships/hyperlink" Target="http://hrms.cegindia.com/sitereports/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://abhigyansarokar.com/" TargetMode="External" /><Relationship Id="rId10" Type="http://schemas.openxmlformats.org/officeDocument/2006/relationships/hyperlink" Target="http://hrms.cegindia.com/cegthreport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hrms.cegindia.com" TargetMode="External" /><Relationship Id="rId14" Type="http://schemas.openxmlformats.org/officeDocument/2006/relationships/hyperlink" Target="http://jaipurpitara.com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NTIVIRUS\Professional-Resume-Templat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C55D8-18A0-4C66-A4ED-D2560130970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Professional-Resume-Template.dotx</Template>
  <TotalTime>1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Devendra</dc:creator>
  <cp:keywords>cv</cp:keywords>
  <cp:lastModifiedBy>Durgesh Garg</cp:lastModifiedBy>
  <cp:revision>2</cp:revision>
  <dcterms:created xsi:type="dcterms:W3CDTF">2021-04-17T16:41:00Z</dcterms:created>
  <dcterms:modified xsi:type="dcterms:W3CDTF">2021-04-17T16:41:00Z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